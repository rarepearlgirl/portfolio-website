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4FB1" w14:textId="698253E0" w:rsidR="006751E8" w:rsidRPr="00280F41" w:rsidRDefault="00280F41" w:rsidP="00280F41">
      <w:pPr>
        <w:rPr>
          <w:sz w:val="24"/>
          <w:szCs w:val="24"/>
          <w:lang w:val="en-US" w:eastAsia="ru-UA"/>
        </w:rPr>
      </w:pPr>
      <w:r w:rsidRPr="00280F4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532250C" wp14:editId="0BB152A3">
            <wp:simplePos x="0" y="0"/>
            <wp:positionH relativeFrom="column">
              <wp:posOffset>4185285</wp:posOffset>
            </wp:positionH>
            <wp:positionV relativeFrom="paragraph">
              <wp:posOffset>0</wp:posOffset>
            </wp:positionV>
            <wp:extent cx="1756410" cy="2633980"/>
            <wp:effectExtent l="0" t="0" r="0" b="0"/>
            <wp:wrapThrough wrapText="bothSides">
              <wp:wrapPolygon edited="0">
                <wp:start x="0" y="0"/>
                <wp:lineTo x="0" y="21402"/>
                <wp:lineTo x="21319" y="21402"/>
                <wp:lineTo x="2131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51E8" w:rsidRPr="00280F41">
        <w:rPr>
          <w:b/>
          <w:bCs/>
          <w:color w:val="000000"/>
          <w:sz w:val="24"/>
          <w:szCs w:val="24"/>
          <w:lang w:val="en-US" w:eastAsia="ru-UA"/>
        </w:rPr>
        <w:t>Eva Nikolaieva</w:t>
      </w:r>
    </w:p>
    <w:p w14:paraId="46A8AB98" w14:textId="77777777" w:rsidR="00280F41" w:rsidRPr="00280F41" w:rsidRDefault="00280F41" w:rsidP="00280F41">
      <w:pPr>
        <w:rPr>
          <w:color w:val="000000"/>
          <w:sz w:val="24"/>
          <w:szCs w:val="24"/>
          <w:lang w:val="en-US" w:eastAsia="ru-UA"/>
        </w:rPr>
      </w:pPr>
    </w:p>
    <w:p w14:paraId="273B0761" w14:textId="0259B606" w:rsidR="006751E8" w:rsidRPr="00280F41" w:rsidRDefault="00D14AEF" w:rsidP="00280F41">
      <w:pPr>
        <w:rPr>
          <w:sz w:val="24"/>
          <w:szCs w:val="24"/>
          <w:lang w:val="en-US" w:eastAsia="ru-UA"/>
        </w:rPr>
      </w:pPr>
      <w:r w:rsidRPr="00280F41">
        <w:rPr>
          <w:color w:val="000000"/>
          <w:sz w:val="24"/>
          <w:szCs w:val="24"/>
          <w:lang w:val="en-US" w:eastAsia="ru-UA"/>
        </w:rPr>
        <w:t>P</w:t>
      </w:r>
      <w:r w:rsidR="006751E8" w:rsidRPr="00280F41">
        <w:rPr>
          <w:color w:val="000000"/>
          <w:sz w:val="24"/>
          <w:szCs w:val="24"/>
          <w:lang w:val="en-US" w:eastAsia="ru-UA"/>
        </w:rPr>
        <w:t xml:space="preserve">hone: </w:t>
      </w:r>
      <w:r w:rsidRPr="00280F41">
        <w:rPr>
          <w:color w:val="000000"/>
          <w:sz w:val="24"/>
          <w:szCs w:val="24"/>
          <w:lang w:val="en-US" w:eastAsia="ru-UA"/>
        </w:rPr>
        <w:t>+4</w:t>
      </w:r>
      <w:r w:rsidR="006751E8" w:rsidRPr="00280F41">
        <w:rPr>
          <w:color w:val="000000"/>
          <w:sz w:val="24"/>
          <w:szCs w:val="24"/>
          <w:lang w:val="en-US" w:eastAsia="ru-UA"/>
        </w:rPr>
        <w:t>9</w:t>
      </w:r>
      <w:r w:rsidRPr="00280F41">
        <w:rPr>
          <w:color w:val="000000"/>
          <w:sz w:val="24"/>
          <w:szCs w:val="24"/>
          <w:lang w:val="en-US" w:eastAsia="ru-UA"/>
        </w:rPr>
        <w:t xml:space="preserve"> </w:t>
      </w:r>
      <w:r w:rsidR="006751E8" w:rsidRPr="00280F41">
        <w:rPr>
          <w:color w:val="000000"/>
          <w:sz w:val="24"/>
          <w:szCs w:val="24"/>
          <w:lang w:val="en-US" w:eastAsia="ru-UA"/>
        </w:rPr>
        <w:t>1</w:t>
      </w:r>
      <w:r w:rsidRPr="00280F41">
        <w:rPr>
          <w:color w:val="000000"/>
          <w:sz w:val="24"/>
          <w:szCs w:val="24"/>
          <w:lang w:val="en-US" w:eastAsia="ru-UA"/>
        </w:rPr>
        <w:t>5 172 661 888</w:t>
      </w:r>
    </w:p>
    <w:p w14:paraId="1E96E8FC" w14:textId="77777777" w:rsidR="006751E8" w:rsidRPr="00280F41" w:rsidRDefault="006751E8" w:rsidP="00280F41">
      <w:pPr>
        <w:rPr>
          <w:sz w:val="24"/>
          <w:szCs w:val="24"/>
          <w:lang w:val="en-US" w:eastAsia="ru-UA"/>
        </w:rPr>
      </w:pPr>
      <w:r w:rsidRPr="00280F41">
        <w:rPr>
          <w:color w:val="000000"/>
          <w:sz w:val="24"/>
          <w:szCs w:val="24"/>
          <w:lang w:val="en-US" w:eastAsia="ru-UA"/>
        </w:rPr>
        <w:t>e-mail: draculahgirl@gmail.com</w:t>
      </w:r>
    </w:p>
    <w:p w14:paraId="1E74CFBC" w14:textId="4FCBBA06" w:rsidR="006751E8" w:rsidRPr="00280F41" w:rsidRDefault="006751E8" w:rsidP="00280F41">
      <w:pPr>
        <w:rPr>
          <w:sz w:val="24"/>
          <w:szCs w:val="24"/>
          <w:lang w:val="en-US" w:eastAsia="ru-UA"/>
        </w:rPr>
      </w:pPr>
    </w:p>
    <w:p w14:paraId="02521E04" w14:textId="1185FD5B" w:rsidR="006751E8" w:rsidRPr="00280F41" w:rsidRDefault="006751E8" w:rsidP="00280F41">
      <w:pPr>
        <w:rPr>
          <w:sz w:val="24"/>
          <w:szCs w:val="24"/>
          <w:lang w:val="en-US" w:eastAsia="ru-UA"/>
        </w:rPr>
      </w:pPr>
      <w:r w:rsidRPr="00280F41">
        <w:rPr>
          <w:b/>
          <w:bCs/>
          <w:color w:val="000000"/>
          <w:sz w:val="24"/>
          <w:szCs w:val="24"/>
          <w:lang w:val="en-US" w:eastAsia="ru-UA"/>
        </w:rPr>
        <w:t>OBJECTIVE </w:t>
      </w:r>
      <w:r w:rsidRPr="00280F41">
        <w:rPr>
          <w:rFonts w:ascii="Arial" w:hAnsi="Arial" w:cs="Arial"/>
          <w:color w:val="000000"/>
          <w:sz w:val="24"/>
          <w:szCs w:val="24"/>
          <w:lang w:val="en-US" w:eastAsia="ru-UA"/>
        </w:rPr>
        <w:br/>
      </w:r>
      <w:r w:rsidRPr="00280F41">
        <w:rPr>
          <w:color w:val="000000"/>
          <w:sz w:val="24"/>
          <w:szCs w:val="24"/>
          <w:lang w:val="en-US" w:eastAsia="ru-UA"/>
        </w:rPr>
        <w:t xml:space="preserve">Getting the </w:t>
      </w:r>
      <w:r w:rsidR="004B37E5">
        <w:rPr>
          <w:color w:val="000000"/>
          <w:sz w:val="24"/>
          <w:szCs w:val="24"/>
          <w:lang w:val="en-US" w:eastAsia="ru-UA"/>
        </w:rPr>
        <w:t>junior web devel</w:t>
      </w:r>
      <w:r w:rsidR="00D14AEF" w:rsidRPr="00280F41">
        <w:rPr>
          <w:color w:val="000000"/>
          <w:sz w:val="24"/>
          <w:szCs w:val="24"/>
          <w:lang w:val="en-US" w:eastAsia="ru-UA"/>
        </w:rPr>
        <w:t>o</w:t>
      </w:r>
      <w:r w:rsidR="004B37E5">
        <w:rPr>
          <w:color w:val="000000"/>
          <w:sz w:val="24"/>
          <w:szCs w:val="24"/>
          <w:lang w:val="en-US" w:eastAsia="ru-UA"/>
        </w:rPr>
        <w:t>pe</w:t>
      </w:r>
      <w:r w:rsidR="00D14AEF" w:rsidRPr="00280F41">
        <w:rPr>
          <w:color w:val="000000"/>
          <w:sz w:val="24"/>
          <w:szCs w:val="24"/>
          <w:lang w:val="en-US" w:eastAsia="ru-UA"/>
        </w:rPr>
        <w:t>r</w:t>
      </w:r>
      <w:r w:rsidRPr="00280F41">
        <w:rPr>
          <w:color w:val="000000"/>
          <w:sz w:val="24"/>
          <w:szCs w:val="24"/>
          <w:lang w:val="en-US" w:eastAsia="ru-UA"/>
        </w:rPr>
        <w:t>  position</w:t>
      </w:r>
    </w:p>
    <w:p w14:paraId="23563434" w14:textId="77777777" w:rsidR="006751E8" w:rsidRPr="00280F41" w:rsidRDefault="006751E8" w:rsidP="00280F41">
      <w:pPr>
        <w:rPr>
          <w:sz w:val="24"/>
          <w:szCs w:val="24"/>
          <w:lang w:val="en-US" w:eastAsia="ru-UA"/>
        </w:rPr>
      </w:pPr>
    </w:p>
    <w:p w14:paraId="3D1D83F0" w14:textId="35E24EC4" w:rsidR="006751E8" w:rsidRPr="004B37E5" w:rsidRDefault="006751E8" w:rsidP="004B37E5">
      <w:pPr>
        <w:pStyle w:val="af5"/>
        <w:numPr>
          <w:ilvl w:val="0"/>
          <w:numId w:val="13"/>
        </w:numPr>
        <w:rPr>
          <w:sz w:val="24"/>
          <w:szCs w:val="24"/>
          <w:lang w:val="en-US" w:eastAsia="ru-UA"/>
        </w:rPr>
      </w:pPr>
      <w:r w:rsidRPr="004B37E5">
        <w:rPr>
          <w:b/>
          <w:bCs/>
          <w:color w:val="000000"/>
          <w:sz w:val="24"/>
          <w:szCs w:val="24"/>
          <w:lang w:val="en-US" w:eastAsia="ru-UA"/>
        </w:rPr>
        <w:t>EDUCATION</w:t>
      </w:r>
      <w:r w:rsidRPr="004B37E5">
        <w:rPr>
          <w:b/>
          <w:bCs/>
          <w:color w:val="000000"/>
          <w:sz w:val="24"/>
          <w:szCs w:val="24"/>
          <w:lang w:val="en-US" w:eastAsia="ru-UA"/>
        </w:rPr>
        <w:br/>
      </w:r>
      <w:r w:rsidRPr="004B37E5">
        <w:rPr>
          <w:color w:val="000000"/>
          <w:sz w:val="24"/>
          <w:szCs w:val="24"/>
          <w:lang w:val="en-US" w:eastAsia="ru-UA"/>
        </w:rPr>
        <w:t>Karazin Kharkov National University, School of Philology, Classical Philology Department (2009</w:t>
      </w:r>
      <w:r w:rsidR="00D14AEF" w:rsidRPr="004B37E5">
        <w:rPr>
          <w:color w:val="000000"/>
          <w:sz w:val="24"/>
          <w:szCs w:val="24"/>
          <w:lang w:val="en-US" w:eastAsia="ru-UA"/>
        </w:rPr>
        <w:t>–</w:t>
      </w:r>
      <w:r w:rsidRPr="004B37E5">
        <w:rPr>
          <w:color w:val="000000"/>
          <w:sz w:val="24"/>
          <w:szCs w:val="24"/>
          <w:lang w:val="en-US" w:eastAsia="ru-UA"/>
        </w:rPr>
        <w:t>2011);</w:t>
      </w:r>
    </w:p>
    <w:p w14:paraId="305B5EE3" w14:textId="7E657E2C" w:rsidR="006751E8" w:rsidRPr="004B37E5" w:rsidRDefault="006751E8" w:rsidP="004B37E5">
      <w:pPr>
        <w:pStyle w:val="af5"/>
        <w:numPr>
          <w:ilvl w:val="0"/>
          <w:numId w:val="13"/>
        </w:numPr>
        <w:rPr>
          <w:sz w:val="24"/>
          <w:szCs w:val="24"/>
          <w:lang w:val="en-US" w:eastAsia="ru-UA"/>
        </w:rPr>
      </w:pPr>
      <w:r w:rsidRPr="004B37E5">
        <w:rPr>
          <w:color w:val="000000"/>
          <w:sz w:val="24"/>
          <w:szCs w:val="24"/>
          <w:lang w:val="en-US" w:eastAsia="ru-UA"/>
        </w:rPr>
        <w:t>Karazin Kharkov National University, School of Foreign Languages, English Translation Department (2011–2017)</w:t>
      </w:r>
      <w:r w:rsidR="004B37E5">
        <w:rPr>
          <w:color w:val="000000"/>
          <w:sz w:val="24"/>
          <w:szCs w:val="24"/>
          <w:lang w:val="en-US" w:eastAsia="ru-UA"/>
        </w:rPr>
        <w:t>;</w:t>
      </w:r>
    </w:p>
    <w:p w14:paraId="7BEC5EDF" w14:textId="0BD03C6C" w:rsidR="004B37E5" w:rsidRPr="004B37E5" w:rsidRDefault="004B37E5" w:rsidP="004B37E5">
      <w:pPr>
        <w:pStyle w:val="af5"/>
        <w:numPr>
          <w:ilvl w:val="0"/>
          <w:numId w:val="13"/>
        </w:numPr>
        <w:rPr>
          <w:sz w:val="24"/>
          <w:szCs w:val="24"/>
          <w:lang w:val="en-US" w:eastAsia="ru-UA"/>
        </w:rPr>
      </w:pPr>
      <w:r>
        <w:rPr>
          <w:sz w:val="24"/>
          <w:szCs w:val="24"/>
          <w:lang w:val="en-US" w:eastAsia="ru-UA"/>
        </w:rPr>
        <w:t>Full Stack Web Developer Course at CareerFoundry (2022</w:t>
      </w:r>
      <w:bookmarkStart w:id="0" w:name="_GoBack"/>
      <w:bookmarkEnd w:id="0"/>
      <w:r>
        <w:rPr>
          <w:sz w:val="24"/>
          <w:szCs w:val="24"/>
          <w:lang w:val="en-US" w:eastAsia="ru-UA"/>
        </w:rPr>
        <w:t>).</w:t>
      </w:r>
    </w:p>
    <w:p w14:paraId="3C53F5FE" w14:textId="32FD215A" w:rsidR="006751E8" w:rsidRDefault="006751E8" w:rsidP="00280F41">
      <w:pPr>
        <w:rPr>
          <w:sz w:val="24"/>
          <w:szCs w:val="24"/>
          <w:lang w:val="en-US" w:eastAsia="ru-UA"/>
        </w:rPr>
      </w:pPr>
    </w:p>
    <w:p w14:paraId="33F55A6E" w14:textId="77777777" w:rsidR="004B37E5" w:rsidRPr="00280F41" w:rsidRDefault="004B37E5" w:rsidP="00280F41">
      <w:pPr>
        <w:rPr>
          <w:sz w:val="24"/>
          <w:szCs w:val="24"/>
          <w:lang w:val="en-US" w:eastAsia="ru-UA"/>
        </w:rPr>
      </w:pPr>
    </w:p>
    <w:p w14:paraId="7C10EEB5" w14:textId="7AE2E3F2" w:rsidR="006751E8" w:rsidRPr="00280F41" w:rsidRDefault="003F7DAE" w:rsidP="00280F41">
      <w:pPr>
        <w:rPr>
          <w:sz w:val="24"/>
          <w:szCs w:val="24"/>
          <w:lang w:val="en-US" w:eastAsia="ru-UA"/>
        </w:rPr>
      </w:pPr>
      <w:r>
        <w:rPr>
          <w:b/>
          <w:bCs/>
          <w:color w:val="000000"/>
          <w:sz w:val="24"/>
          <w:szCs w:val="24"/>
          <w:lang w:val="en-US" w:eastAsia="ru-UA"/>
        </w:rPr>
        <w:t>WORK EXPERIENCE</w:t>
      </w:r>
    </w:p>
    <w:p w14:paraId="7E69AB76" w14:textId="65DD59AF" w:rsidR="003F7DAE" w:rsidRPr="003F7DAE" w:rsidRDefault="003F7DAE" w:rsidP="003F7DAE">
      <w:pPr>
        <w:pStyle w:val="af5"/>
        <w:numPr>
          <w:ilvl w:val="0"/>
          <w:numId w:val="12"/>
        </w:numPr>
        <w:rPr>
          <w:rFonts w:ascii="Arial" w:hAnsi="Arial" w:cs="Arial"/>
          <w:b/>
          <w:bCs/>
          <w:i/>
          <w:iCs/>
          <w:color w:val="000000"/>
          <w:sz w:val="24"/>
          <w:szCs w:val="24"/>
          <w:lang w:val="en-US" w:eastAsia="ru-UA"/>
        </w:rPr>
      </w:pP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>"Institute of Applied Psychology", Kharkov. Freelance translator of foreign literature (from English and German into Russian) (2015–2020)</w:t>
      </w:r>
    </w:p>
    <w:p w14:paraId="36E3C873" w14:textId="0CE53DD8" w:rsidR="003F7DAE" w:rsidRDefault="003F7DAE" w:rsidP="003F7DAE">
      <w:pPr>
        <w:rPr>
          <w:sz w:val="24"/>
          <w:szCs w:val="24"/>
          <w:lang w:val="en-US" w:eastAsia="ru-UA"/>
        </w:rPr>
      </w:pPr>
      <w:r w:rsidRPr="00280F41">
        <w:rPr>
          <w:color w:val="000000"/>
          <w:sz w:val="24"/>
          <w:szCs w:val="24"/>
          <w:lang w:val="en-US" w:eastAsia="ru-UA"/>
        </w:rPr>
        <w:t>Books translated and published:</w:t>
      </w:r>
      <w:r>
        <w:rPr>
          <w:color w:val="000000"/>
          <w:sz w:val="24"/>
          <w:szCs w:val="24"/>
          <w:lang w:val="en-US" w:eastAsia="ru-UA"/>
        </w:rPr>
        <w:t xml:space="preserve"> </w:t>
      </w:r>
      <w:hyperlink r:id="rId9" w:history="1">
        <w:r w:rsidRPr="008A12C5">
          <w:rPr>
            <w:rStyle w:val="af3"/>
            <w:sz w:val="24"/>
            <w:szCs w:val="24"/>
            <w:lang w:val="en-US" w:eastAsia="ru-UA"/>
          </w:rPr>
          <w:t>https://www.labirint.ru/authors/206425/</w:t>
        </w:r>
      </w:hyperlink>
      <w:r>
        <w:rPr>
          <w:sz w:val="24"/>
          <w:szCs w:val="24"/>
          <w:lang w:val="en-US" w:eastAsia="ru-UA"/>
        </w:rPr>
        <w:t xml:space="preserve"> </w:t>
      </w:r>
    </w:p>
    <w:p w14:paraId="02BE3988" w14:textId="77777777" w:rsidR="003F7DAE" w:rsidRPr="003F7DAE" w:rsidRDefault="003F7DAE" w:rsidP="00280F41">
      <w:pPr>
        <w:rPr>
          <w:lang w:val="en-US"/>
        </w:rPr>
      </w:pPr>
    </w:p>
    <w:p w14:paraId="6A2A16C4" w14:textId="6EB5F10C" w:rsidR="006751E8" w:rsidRPr="003F7DAE" w:rsidRDefault="006751E8" w:rsidP="003F7DAE">
      <w:pPr>
        <w:pStyle w:val="af5"/>
        <w:numPr>
          <w:ilvl w:val="0"/>
          <w:numId w:val="12"/>
        </w:numPr>
        <w:rPr>
          <w:b/>
          <w:bCs/>
          <w:i/>
          <w:iCs/>
          <w:sz w:val="24"/>
          <w:szCs w:val="24"/>
          <w:lang w:val="en-US" w:eastAsia="ru-UA"/>
        </w:rPr>
      </w:pP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"Vivat" publishing house, </w:t>
      </w:r>
      <w:r w:rsid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Kharkov. </w:t>
      </w:r>
      <w:r w:rsidR="003F7DAE"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Freelance </w:t>
      </w: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translator </w:t>
      </w:r>
      <w:r w:rsid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(En – Ua) </w:t>
      </w: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>(2018</w:t>
      </w:r>
      <w:r w:rsidR="00280F41"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 – 2020</w:t>
      </w: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>)</w:t>
      </w:r>
    </w:p>
    <w:p w14:paraId="60B3B520" w14:textId="61D56984" w:rsidR="006751E8" w:rsidRPr="00280F41" w:rsidRDefault="006751E8" w:rsidP="00280F41">
      <w:pPr>
        <w:rPr>
          <w:color w:val="000000"/>
          <w:sz w:val="24"/>
          <w:szCs w:val="24"/>
          <w:lang w:val="en-US" w:eastAsia="ru-UA"/>
        </w:rPr>
      </w:pPr>
      <w:r w:rsidRPr="00280F41">
        <w:rPr>
          <w:color w:val="000000"/>
          <w:sz w:val="24"/>
          <w:szCs w:val="24"/>
          <w:lang w:val="en-US" w:eastAsia="ru-UA"/>
        </w:rPr>
        <w:t>Books translated and published:</w:t>
      </w:r>
      <w:r w:rsidR="003F7DAE">
        <w:rPr>
          <w:color w:val="000000"/>
          <w:sz w:val="24"/>
          <w:szCs w:val="24"/>
          <w:lang w:val="en-US" w:eastAsia="ru-UA"/>
        </w:rPr>
        <w:t xml:space="preserve"> </w:t>
      </w:r>
      <w:r w:rsidRPr="00280F41">
        <w:rPr>
          <w:color w:val="000000"/>
          <w:sz w:val="24"/>
          <w:szCs w:val="24"/>
          <w:lang w:val="en-US" w:eastAsia="ru-UA"/>
        </w:rPr>
        <w:t>"Real Artists Don't Starve" (Jeff Goins);</w:t>
      </w:r>
      <w:r w:rsidR="003F7DAE">
        <w:rPr>
          <w:color w:val="000000"/>
          <w:sz w:val="24"/>
          <w:szCs w:val="24"/>
          <w:lang w:val="en-US" w:eastAsia="ru-UA"/>
        </w:rPr>
        <w:t xml:space="preserve"> </w:t>
      </w:r>
      <w:r w:rsidRPr="00280F41">
        <w:rPr>
          <w:color w:val="000000"/>
          <w:sz w:val="24"/>
          <w:szCs w:val="24"/>
          <w:lang w:val="en-US" w:eastAsia="ru-UA"/>
        </w:rPr>
        <w:t>"Reviving Ophelia" (Mary Pipher);</w:t>
      </w:r>
      <w:r w:rsidR="003F7DAE">
        <w:rPr>
          <w:color w:val="000000"/>
          <w:sz w:val="24"/>
          <w:szCs w:val="24"/>
          <w:lang w:val="en-US" w:eastAsia="ru-UA"/>
        </w:rPr>
        <w:t xml:space="preserve"> </w:t>
      </w:r>
      <w:r w:rsidRPr="00280F41">
        <w:rPr>
          <w:color w:val="000000"/>
          <w:sz w:val="24"/>
          <w:szCs w:val="24"/>
          <w:lang w:val="en-US" w:eastAsia="ru-UA"/>
        </w:rPr>
        <w:t>"Moonwalking with Einstein" (Joshua Foer);</w:t>
      </w:r>
      <w:r w:rsidR="003F7DAE">
        <w:rPr>
          <w:color w:val="000000"/>
          <w:sz w:val="24"/>
          <w:szCs w:val="24"/>
          <w:lang w:val="en-US" w:eastAsia="ru-UA"/>
        </w:rPr>
        <w:t xml:space="preserve"> </w:t>
      </w:r>
      <w:r w:rsidRPr="00280F41">
        <w:rPr>
          <w:color w:val="000000"/>
          <w:sz w:val="24"/>
          <w:szCs w:val="24"/>
          <w:lang w:val="en-US" w:eastAsia="ru-UA"/>
        </w:rPr>
        <w:t>"Ten Arguments for Deleting Your Social Media Accounts Right Now" (Jaron Lanier);</w:t>
      </w:r>
      <w:r w:rsidR="003F7DAE">
        <w:rPr>
          <w:color w:val="000000"/>
          <w:sz w:val="24"/>
          <w:szCs w:val="24"/>
          <w:lang w:val="en-US" w:eastAsia="ru-UA"/>
        </w:rPr>
        <w:t xml:space="preserve"> </w:t>
      </w:r>
      <w:r w:rsidRPr="00280F41">
        <w:rPr>
          <w:color w:val="000000"/>
          <w:sz w:val="24"/>
          <w:szCs w:val="24"/>
          <w:lang w:val="en-US" w:eastAsia="ru-UA"/>
        </w:rPr>
        <w:t>"The Court of Mist and Fury" (Sara J. Maas)</w:t>
      </w:r>
    </w:p>
    <w:p w14:paraId="0E648419" w14:textId="6989E08B" w:rsidR="003F7DAE" w:rsidRPr="003F7DAE" w:rsidRDefault="005B6617" w:rsidP="003F7DAE">
      <w:pPr>
        <w:rPr>
          <w:sz w:val="24"/>
          <w:szCs w:val="24"/>
          <w:lang w:val="en-US" w:eastAsia="ru-UA"/>
        </w:rPr>
      </w:pPr>
      <w:hyperlink r:id="rId10" w:anchor="tab-fragment" w:history="1">
        <w:r w:rsidR="003F7DAE" w:rsidRPr="008A12C5">
          <w:rPr>
            <w:rStyle w:val="af3"/>
            <w:sz w:val="24"/>
            <w:szCs w:val="24"/>
            <w:lang w:val="en-US" w:eastAsia="ru-UA"/>
          </w:rPr>
          <w:t>https://www.yakaboo.ua/ua/spravzhni-mitci-ne-golodujut-najsuchasnishi-strategii-dosjagnennja-uspihu.html#tab-fragment</w:t>
        </w:r>
      </w:hyperlink>
      <w:r w:rsidR="003F7DAE">
        <w:rPr>
          <w:sz w:val="24"/>
          <w:szCs w:val="24"/>
          <w:lang w:val="en-US" w:eastAsia="ru-UA"/>
        </w:rPr>
        <w:t xml:space="preserve"> </w:t>
      </w:r>
    </w:p>
    <w:p w14:paraId="60308491" w14:textId="6D08E3C9" w:rsidR="003F7DAE" w:rsidRPr="003F7DAE" w:rsidRDefault="005B6617" w:rsidP="003F7DAE">
      <w:pPr>
        <w:rPr>
          <w:sz w:val="24"/>
          <w:szCs w:val="24"/>
          <w:lang w:val="en-US" w:eastAsia="ru-UA"/>
        </w:rPr>
      </w:pPr>
      <w:hyperlink r:id="rId11" w:history="1">
        <w:r w:rsidR="003F7DAE" w:rsidRPr="008A12C5">
          <w:rPr>
            <w:rStyle w:val="af3"/>
            <w:sz w:val="24"/>
            <w:szCs w:val="24"/>
            <w:lang w:val="en-US" w:eastAsia="ru-UA"/>
          </w:rPr>
          <w:t>https://www.yakaboo.ua/ua/book_translator/view/E_Nikolaeva/</w:t>
        </w:r>
      </w:hyperlink>
      <w:r w:rsidR="003F7DAE">
        <w:rPr>
          <w:sz w:val="24"/>
          <w:szCs w:val="24"/>
          <w:lang w:val="en-US" w:eastAsia="ru-UA"/>
        </w:rPr>
        <w:t xml:space="preserve"> </w:t>
      </w:r>
    </w:p>
    <w:p w14:paraId="405A9A7F" w14:textId="35C7FA40" w:rsidR="003F7DAE" w:rsidRPr="003F7DAE" w:rsidRDefault="005B6617" w:rsidP="003F7DAE">
      <w:pPr>
        <w:rPr>
          <w:sz w:val="24"/>
          <w:szCs w:val="24"/>
          <w:lang w:val="en-US" w:eastAsia="ru-UA"/>
        </w:rPr>
      </w:pPr>
      <w:hyperlink r:id="rId12" w:history="1">
        <w:r w:rsidR="003F7DAE" w:rsidRPr="008A12C5">
          <w:rPr>
            <w:rStyle w:val="af3"/>
            <w:sz w:val="24"/>
            <w:szCs w:val="24"/>
            <w:lang w:val="en-US" w:eastAsia="ru-UA"/>
          </w:rPr>
          <w:t>https://www.yakaboo.ua/ua/book_translator/view/Eva_Nikolaeva/</w:t>
        </w:r>
      </w:hyperlink>
      <w:r w:rsidR="003F7DAE">
        <w:rPr>
          <w:sz w:val="24"/>
          <w:szCs w:val="24"/>
          <w:lang w:val="en-US" w:eastAsia="ru-UA"/>
        </w:rPr>
        <w:t xml:space="preserve"> </w:t>
      </w:r>
    </w:p>
    <w:p w14:paraId="69386C8D" w14:textId="79DC359C" w:rsidR="006751E8" w:rsidRDefault="005B6617" w:rsidP="003F7DAE">
      <w:pPr>
        <w:rPr>
          <w:sz w:val="24"/>
          <w:szCs w:val="24"/>
          <w:lang w:val="en-US" w:eastAsia="ru-UA"/>
        </w:rPr>
      </w:pPr>
      <w:hyperlink r:id="rId13" w:history="1">
        <w:r w:rsidR="003F7DAE" w:rsidRPr="008A12C5">
          <w:rPr>
            <w:rStyle w:val="af3"/>
            <w:sz w:val="24"/>
            <w:szCs w:val="24"/>
            <w:lang w:val="en-US" w:eastAsia="ru-UA"/>
          </w:rPr>
          <w:t>https://nashformat.ua/products/desyat-prychyn-vydalyty-akaunt-iz-sotsmerezh-prosto-zaraz-920933</w:t>
        </w:r>
      </w:hyperlink>
      <w:r w:rsidR="003F7DAE">
        <w:rPr>
          <w:sz w:val="24"/>
          <w:szCs w:val="24"/>
          <w:lang w:val="en-US" w:eastAsia="ru-UA"/>
        </w:rPr>
        <w:t xml:space="preserve"> </w:t>
      </w:r>
    </w:p>
    <w:p w14:paraId="30406D47" w14:textId="67904479" w:rsidR="009A2328" w:rsidRPr="003F7DAE" w:rsidRDefault="009A2328" w:rsidP="009A2328">
      <w:pPr>
        <w:pStyle w:val="af5"/>
        <w:numPr>
          <w:ilvl w:val="0"/>
          <w:numId w:val="12"/>
        </w:numPr>
        <w:rPr>
          <w:b/>
          <w:bCs/>
          <w:i/>
          <w:iCs/>
          <w:sz w:val="24"/>
          <w:szCs w:val="24"/>
          <w:lang w:val="en-US" w:eastAsia="ru-UA"/>
        </w:rPr>
      </w:pP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>"</w:t>
      </w:r>
      <w:r>
        <w:rPr>
          <w:b/>
          <w:bCs/>
          <w:i/>
          <w:iCs/>
          <w:color w:val="000000"/>
          <w:sz w:val="24"/>
          <w:szCs w:val="24"/>
          <w:lang w:val="en-US" w:eastAsia="ru-UA"/>
        </w:rPr>
        <w:t>Dialektika</w:t>
      </w: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" publishing house, </w:t>
      </w:r>
      <w:r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Kiev. </w:t>
      </w: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Freelance translator </w:t>
      </w:r>
      <w:r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(En – Ru) </w:t>
      </w: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>(20</w:t>
      </w:r>
      <w:r>
        <w:rPr>
          <w:b/>
          <w:bCs/>
          <w:i/>
          <w:iCs/>
          <w:color w:val="000000"/>
          <w:sz w:val="24"/>
          <w:szCs w:val="24"/>
          <w:lang w:val="en-US" w:eastAsia="ru-UA"/>
        </w:rPr>
        <w:t>20</w:t>
      </w: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 xml:space="preserve"> – 202</w:t>
      </w:r>
      <w:r>
        <w:rPr>
          <w:b/>
          <w:bCs/>
          <w:i/>
          <w:iCs/>
          <w:color w:val="000000"/>
          <w:sz w:val="24"/>
          <w:szCs w:val="24"/>
          <w:lang w:val="en-US" w:eastAsia="ru-UA"/>
        </w:rPr>
        <w:t>1</w:t>
      </w:r>
      <w:r w:rsidRPr="003F7DAE">
        <w:rPr>
          <w:b/>
          <w:bCs/>
          <w:i/>
          <w:iCs/>
          <w:color w:val="000000"/>
          <w:sz w:val="24"/>
          <w:szCs w:val="24"/>
          <w:lang w:val="en-US" w:eastAsia="ru-UA"/>
        </w:rPr>
        <w:t>)</w:t>
      </w:r>
    </w:p>
    <w:p w14:paraId="07A66164" w14:textId="32AD0AF2" w:rsidR="003F7DAE" w:rsidRDefault="009A2328" w:rsidP="009A2328">
      <w:pPr>
        <w:rPr>
          <w:sz w:val="24"/>
          <w:szCs w:val="24"/>
          <w:lang w:val="en-US" w:eastAsia="ru-UA"/>
        </w:rPr>
      </w:pPr>
      <w:r w:rsidRPr="00280F41">
        <w:rPr>
          <w:color w:val="000000"/>
          <w:sz w:val="24"/>
          <w:szCs w:val="24"/>
          <w:lang w:val="en-US" w:eastAsia="ru-UA"/>
        </w:rPr>
        <w:t>Books translated and published:</w:t>
      </w:r>
    </w:p>
    <w:p w14:paraId="60799C26" w14:textId="4D6AF97A" w:rsidR="003F7DAE" w:rsidRDefault="005B6617" w:rsidP="00280F41">
      <w:pPr>
        <w:rPr>
          <w:sz w:val="24"/>
          <w:szCs w:val="24"/>
          <w:lang w:val="en-US" w:eastAsia="ru-UA"/>
        </w:rPr>
      </w:pPr>
      <w:hyperlink r:id="rId14" w:history="1">
        <w:r w:rsidR="003F7DAE" w:rsidRPr="008A12C5">
          <w:rPr>
            <w:rStyle w:val="af3"/>
            <w:sz w:val="24"/>
            <w:szCs w:val="24"/>
            <w:lang w:val="en-US" w:eastAsia="ru-UA"/>
          </w:rPr>
          <w:t>https://www.labirint.ru/authors/242558/</w:t>
        </w:r>
      </w:hyperlink>
      <w:r w:rsidR="003F7DAE">
        <w:rPr>
          <w:sz w:val="24"/>
          <w:szCs w:val="24"/>
          <w:lang w:val="en-US" w:eastAsia="ru-UA"/>
        </w:rPr>
        <w:t xml:space="preserve"> </w:t>
      </w:r>
    </w:p>
    <w:p w14:paraId="1CEC4976" w14:textId="77777777" w:rsidR="003F7DAE" w:rsidRDefault="003F7DAE" w:rsidP="00280F41">
      <w:pPr>
        <w:rPr>
          <w:sz w:val="24"/>
          <w:szCs w:val="24"/>
          <w:lang w:val="en-US" w:eastAsia="ru-UA"/>
        </w:rPr>
      </w:pPr>
    </w:p>
    <w:p w14:paraId="0E1FC883" w14:textId="77777777" w:rsidR="006751E8" w:rsidRPr="00280F41" w:rsidRDefault="006751E8" w:rsidP="00280F41">
      <w:pPr>
        <w:rPr>
          <w:sz w:val="24"/>
          <w:szCs w:val="24"/>
          <w:lang w:val="en-US" w:eastAsia="ru-UA"/>
        </w:rPr>
      </w:pPr>
      <w:r w:rsidRPr="00280F41">
        <w:rPr>
          <w:b/>
          <w:bCs/>
          <w:color w:val="000000"/>
          <w:sz w:val="24"/>
          <w:szCs w:val="24"/>
          <w:lang w:val="en-US" w:eastAsia="ru-UA"/>
        </w:rPr>
        <w:t>LANGUAGES KNOWLEDGE</w:t>
      </w:r>
    </w:p>
    <w:p w14:paraId="4E333B40" w14:textId="7F6DD123" w:rsidR="002D18D7" w:rsidRPr="003F7DAE" w:rsidRDefault="006751E8" w:rsidP="003F7DAE">
      <w:pPr>
        <w:rPr>
          <w:sz w:val="24"/>
          <w:szCs w:val="24"/>
          <w:lang w:val="en-US" w:eastAsia="ru-UA"/>
        </w:rPr>
      </w:pPr>
      <w:r w:rsidRPr="00280F41">
        <w:rPr>
          <w:color w:val="000000"/>
          <w:sz w:val="24"/>
          <w:szCs w:val="24"/>
          <w:lang w:val="en-US" w:eastAsia="ru-UA"/>
        </w:rPr>
        <w:t>English (</w:t>
      </w:r>
      <w:r w:rsidR="004B37E5">
        <w:rPr>
          <w:color w:val="000000"/>
          <w:sz w:val="24"/>
          <w:szCs w:val="24"/>
          <w:lang w:val="en-US" w:eastAsia="ru-UA"/>
        </w:rPr>
        <w:t>B1</w:t>
      </w:r>
      <w:r w:rsidRPr="00280F41">
        <w:rPr>
          <w:color w:val="000000"/>
          <w:sz w:val="24"/>
          <w:szCs w:val="24"/>
          <w:lang w:val="en-US" w:eastAsia="ru-UA"/>
        </w:rPr>
        <w:t>), German (</w:t>
      </w:r>
      <w:r w:rsidR="004B37E5">
        <w:rPr>
          <w:color w:val="000000"/>
          <w:sz w:val="24"/>
          <w:szCs w:val="24"/>
          <w:lang w:val="en-US" w:eastAsia="ru-UA"/>
        </w:rPr>
        <w:t>B1</w:t>
      </w:r>
      <w:r w:rsidRPr="00280F41">
        <w:rPr>
          <w:color w:val="000000"/>
          <w:sz w:val="24"/>
          <w:szCs w:val="24"/>
          <w:lang w:val="en-US" w:eastAsia="ru-UA"/>
        </w:rPr>
        <w:t>)</w:t>
      </w:r>
      <w:r w:rsidR="003F7DAE">
        <w:rPr>
          <w:color w:val="000000"/>
          <w:sz w:val="24"/>
          <w:szCs w:val="24"/>
          <w:lang w:val="en-US" w:eastAsia="ru-UA"/>
        </w:rPr>
        <w:t xml:space="preserve">, </w:t>
      </w:r>
      <w:r w:rsidR="003F7DAE" w:rsidRPr="00280F41">
        <w:rPr>
          <w:color w:val="000000"/>
          <w:sz w:val="24"/>
          <w:szCs w:val="24"/>
          <w:lang w:val="en-US" w:eastAsia="ru-UA"/>
        </w:rPr>
        <w:t>Russian</w:t>
      </w:r>
      <w:r w:rsidR="003F7DAE">
        <w:rPr>
          <w:color w:val="000000"/>
          <w:sz w:val="24"/>
          <w:szCs w:val="24"/>
          <w:lang w:val="en-US" w:eastAsia="ru-UA"/>
        </w:rPr>
        <w:t xml:space="preserve"> (native)</w:t>
      </w:r>
      <w:r w:rsidR="003F7DAE" w:rsidRPr="00280F41">
        <w:rPr>
          <w:color w:val="000000"/>
          <w:sz w:val="24"/>
          <w:szCs w:val="24"/>
          <w:lang w:val="en-US" w:eastAsia="ru-UA"/>
        </w:rPr>
        <w:t>, Ukrainian</w:t>
      </w:r>
      <w:r w:rsidR="003F7DAE">
        <w:rPr>
          <w:color w:val="000000"/>
          <w:sz w:val="24"/>
          <w:szCs w:val="24"/>
          <w:lang w:val="en-US" w:eastAsia="ru-UA"/>
        </w:rPr>
        <w:t xml:space="preserve"> (native)</w:t>
      </w:r>
    </w:p>
    <w:sectPr w:rsidR="002D18D7" w:rsidRPr="003F7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94B74" w14:textId="77777777" w:rsidR="005B6617" w:rsidRDefault="005B6617" w:rsidP="009657FD">
      <w:pPr>
        <w:spacing w:after="0" w:line="240" w:lineRule="auto"/>
      </w:pPr>
      <w:r>
        <w:separator/>
      </w:r>
    </w:p>
  </w:endnote>
  <w:endnote w:type="continuationSeparator" w:id="0">
    <w:p w14:paraId="31DB0312" w14:textId="77777777" w:rsidR="005B6617" w:rsidRDefault="005B6617" w:rsidP="0096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9D045" w14:textId="77777777" w:rsidR="005B6617" w:rsidRDefault="005B6617" w:rsidP="009657FD">
      <w:pPr>
        <w:spacing w:after="0" w:line="240" w:lineRule="auto"/>
      </w:pPr>
      <w:r>
        <w:separator/>
      </w:r>
    </w:p>
  </w:footnote>
  <w:footnote w:type="continuationSeparator" w:id="0">
    <w:p w14:paraId="230B2325" w14:textId="77777777" w:rsidR="005B6617" w:rsidRDefault="005B6617" w:rsidP="00965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746A248"/>
    <w:lvl w:ilvl="0">
      <w:numFmt w:val="bullet"/>
      <w:lvlText w:val="*"/>
      <w:lvlJc w:val="left"/>
    </w:lvl>
  </w:abstractNum>
  <w:abstractNum w:abstractNumId="1" w15:restartNumberingAfterBreak="0">
    <w:nsid w:val="04E6179A"/>
    <w:multiLevelType w:val="singleLevel"/>
    <w:tmpl w:val="25E06AB8"/>
    <w:lvl w:ilvl="0">
      <w:start w:val="1"/>
      <w:numFmt w:val="decimal"/>
      <w:lvlText w:val="%1:"/>
      <w:legacy w:legacy="1" w:legacySpace="0" w:legacyIndent="283"/>
      <w:lvlJc w:val="left"/>
      <w:pPr>
        <w:ind w:left="283" w:hanging="283"/>
      </w:pPr>
      <w:rPr>
        <w:rFonts w:ascii="Courier New" w:hAnsi="Courier New" w:cs="Courier New" w:hint="default"/>
      </w:rPr>
    </w:lvl>
  </w:abstractNum>
  <w:abstractNum w:abstractNumId="2" w15:restartNumberingAfterBreak="0">
    <w:nsid w:val="0E8A6698"/>
    <w:multiLevelType w:val="singleLevel"/>
    <w:tmpl w:val="5E3EE5AC"/>
    <w:lvl w:ilvl="0">
      <w:start w:val="1"/>
      <w:numFmt w:val="decimal"/>
      <w:lvlText w:val="%1."/>
      <w:legacy w:legacy="1" w:legacySpace="57" w:legacyIndent="340"/>
      <w:lvlJc w:val="right"/>
      <w:pPr>
        <w:ind w:left="907" w:hanging="340"/>
      </w:pPr>
      <w:rPr>
        <w:b/>
        <w:i w:val="0"/>
        <w:color w:val="0000FF"/>
      </w:rPr>
    </w:lvl>
  </w:abstractNum>
  <w:abstractNum w:abstractNumId="3" w15:restartNumberingAfterBreak="0">
    <w:nsid w:val="1D7C425B"/>
    <w:multiLevelType w:val="multilevel"/>
    <w:tmpl w:val="D9AA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D234F"/>
    <w:multiLevelType w:val="multilevel"/>
    <w:tmpl w:val="8B6A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C2268"/>
    <w:multiLevelType w:val="multilevel"/>
    <w:tmpl w:val="3B0C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10B75"/>
    <w:multiLevelType w:val="hybridMultilevel"/>
    <w:tmpl w:val="0A2234AA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69A61A3"/>
    <w:multiLevelType w:val="hybridMultilevel"/>
    <w:tmpl w:val="E37CCFC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46E7A91"/>
    <w:multiLevelType w:val="singleLevel"/>
    <w:tmpl w:val="B97C6C44"/>
    <w:lvl w:ilvl="0">
      <w:start w:val="1"/>
      <w:numFmt w:val="decimal"/>
      <w:lvlText w:val="%1:"/>
      <w:legacy w:legacy="1" w:legacySpace="0" w:legacyIndent="283"/>
      <w:lvlJc w:val="left"/>
      <w:pPr>
        <w:ind w:left="283" w:hanging="283"/>
      </w:pPr>
      <w:rPr>
        <w:rFonts w:ascii="Courier New" w:hAnsi="Courier New" w:cs="Courier New" w:hint="default"/>
      </w:rPr>
    </w:lvl>
  </w:abstractNum>
  <w:abstractNum w:abstractNumId="9" w15:restartNumberingAfterBreak="0">
    <w:nsid w:val="7C465144"/>
    <w:multiLevelType w:val="multilevel"/>
    <w:tmpl w:val="D230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72A81"/>
    <w:multiLevelType w:val="multilevel"/>
    <w:tmpl w:val="830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113" w:legacyIndent="284"/>
        <w:lvlJc w:val="right"/>
        <w:pPr>
          <w:ind w:left="1418" w:hanging="284"/>
        </w:pPr>
        <w:rPr>
          <w:rFonts w:ascii="Symbol" w:hAnsi="Symbol" w:hint="default"/>
          <w:color w:val="0000FF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color w:val="0000FF"/>
        </w:rPr>
      </w:lvl>
    </w:lvlOverride>
  </w:num>
  <w:num w:numId="4">
    <w:abstractNumId w:val="1"/>
  </w:num>
  <w:num w:numId="5">
    <w:abstractNumId w:val="0"/>
    <w:lvlOverride w:ilvl="0">
      <w:lvl w:ilvl="0">
        <w:start w:val="1"/>
        <w:numFmt w:val="bullet"/>
        <w:lvlText w:val=""/>
        <w:legacy w:legacy="1" w:legacySpace="57" w:legacyIndent="284"/>
        <w:lvlJc w:val="right"/>
        <w:pPr>
          <w:ind w:left="284" w:hanging="284"/>
        </w:pPr>
        <w:rPr>
          <w:rFonts w:ascii="Wingdings" w:hAnsi="Wingdings" w:hint="default"/>
        </w:rPr>
      </w:lvl>
    </w:lvlOverride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51"/>
    <w:rsid w:val="000119F9"/>
    <w:rsid w:val="00011BDB"/>
    <w:rsid w:val="00015DD9"/>
    <w:rsid w:val="0002071F"/>
    <w:rsid w:val="00022035"/>
    <w:rsid w:val="00025A44"/>
    <w:rsid w:val="00035BF9"/>
    <w:rsid w:val="00044483"/>
    <w:rsid w:val="000551CE"/>
    <w:rsid w:val="00060DC8"/>
    <w:rsid w:val="000741DA"/>
    <w:rsid w:val="00080A0E"/>
    <w:rsid w:val="00097DE3"/>
    <w:rsid w:val="000B66E0"/>
    <w:rsid w:val="000B6D15"/>
    <w:rsid w:val="000D138E"/>
    <w:rsid w:val="000D5746"/>
    <w:rsid w:val="000E2B94"/>
    <w:rsid w:val="000F19DB"/>
    <w:rsid w:val="00127B51"/>
    <w:rsid w:val="0014659E"/>
    <w:rsid w:val="00153032"/>
    <w:rsid w:val="001609BA"/>
    <w:rsid w:val="00191624"/>
    <w:rsid w:val="00193446"/>
    <w:rsid w:val="00196B76"/>
    <w:rsid w:val="001B6BBF"/>
    <w:rsid w:val="001C40D8"/>
    <w:rsid w:val="00204015"/>
    <w:rsid w:val="002058C1"/>
    <w:rsid w:val="002128A5"/>
    <w:rsid w:val="00216117"/>
    <w:rsid w:val="002518B8"/>
    <w:rsid w:val="00257635"/>
    <w:rsid w:val="00280F41"/>
    <w:rsid w:val="002A2321"/>
    <w:rsid w:val="002A647E"/>
    <w:rsid w:val="002C41C5"/>
    <w:rsid w:val="002D18D7"/>
    <w:rsid w:val="002D28E2"/>
    <w:rsid w:val="002D2BBC"/>
    <w:rsid w:val="002D5730"/>
    <w:rsid w:val="00301BF4"/>
    <w:rsid w:val="00330D80"/>
    <w:rsid w:val="00347CEB"/>
    <w:rsid w:val="0037381E"/>
    <w:rsid w:val="00393EB3"/>
    <w:rsid w:val="003940A6"/>
    <w:rsid w:val="00394CFB"/>
    <w:rsid w:val="00394D68"/>
    <w:rsid w:val="003A546A"/>
    <w:rsid w:val="003B0D47"/>
    <w:rsid w:val="003B27C5"/>
    <w:rsid w:val="003E2B5D"/>
    <w:rsid w:val="003E4E5F"/>
    <w:rsid w:val="003F7525"/>
    <w:rsid w:val="003F7881"/>
    <w:rsid w:val="003F7DAE"/>
    <w:rsid w:val="00405C45"/>
    <w:rsid w:val="00416504"/>
    <w:rsid w:val="00427080"/>
    <w:rsid w:val="00440AE7"/>
    <w:rsid w:val="00445404"/>
    <w:rsid w:val="0045466D"/>
    <w:rsid w:val="0045562C"/>
    <w:rsid w:val="004625C7"/>
    <w:rsid w:val="004917EB"/>
    <w:rsid w:val="004B37E5"/>
    <w:rsid w:val="004D2EFB"/>
    <w:rsid w:val="004F4561"/>
    <w:rsid w:val="004F51F3"/>
    <w:rsid w:val="005152CE"/>
    <w:rsid w:val="00526ED5"/>
    <w:rsid w:val="005540EF"/>
    <w:rsid w:val="0056071A"/>
    <w:rsid w:val="00560DB3"/>
    <w:rsid w:val="00563439"/>
    <w:rsid w:val="00575234"/>
    <w:rsid w:val="005A5703"/>
    <w:rsid w:val="005B6617"/>
    <w:rsid w:val="005D05FC"/>
    <w:rsid w:val="005F31FF"/>
    <w:rsid w:val="005F68F1"/>
    <w:rsid w:val="005F77F6"/>
    <w:rsid w:val="00607FF1"/>
    <w:rsid w:val="00617855"/>
    <w:rsid w:val="00624B6F"/>
    <w:rsid w:val="00626DD5"/>
    <w:rsid w:val="00626F58"/>
    <w:rsid w:val="006335B3"/>
    <w:rsid w:val="006513EF"/>
    <w:rsid w:val="006751E8"/>
    <w:rsid w:val="0068301B"/>
    <w:rsid w:val="006B452B"/>
    <w:rsid w:val="006C789C"/>
    <w:rsid w:val="006F0567"/>
    <w:rsid w:val="00711036"/>
    <w:rsid w:val="007120B8"/>
    <w:rsid w:val="007469F8"/>
    <w:rsid w:val="007474B2"/>
    <w:rsid w:val="00755B17"/>
    <w:rsid w:val="00767172"/>
    <w:rsid w:val="007671AB"/>
    <w:rsid w:val="00784F46"/>
    <w:rsid w:val="00786B8A"/>
    <w:rsid w:val="007A29D3"/>
    <w:rsid w:val="007B10E7"/>
    <w:rsid w:val="007D33C9"/>
    <w:rsid w:val="007E5957"/>
    <w:rsid w:val="007E5F86"/>
    <w:rsid w:val="007F5A36"/>
    <w:rsid w:val="008073B1"/>
    <w:rsid w:val="00850714"/>
    <w:rsid w:val="00861F63"/>
    <w:rsid w:val="00872608"/>
    <w:rsid w:val="0087458D"/>
    <w:rsid w:val="0088346A"/>
    <w:rsid w:val="008957AA"/>
    <w:rsid w:val="008A46C6"/>
    <w:rsid w:val="008A7EBE"/>
    <w:rsid w:val="008B1D66"/>
    <w:rsid w:val="008F54D7"/>
    <w:rsid w:val="008F6AD4"/>
    <w:rsid w:val="00901B7D"/>
    <w:rsid w:val="0090386F"/>
    <w:rsid w:val="009104AE"/>
    <w:rsid w:val="00921823"/>
    <w:rsid w:val="00960B58"/>
    <w:rsid w:val="009657FD"/>
    <w:rsid w:val="00966291"/>
    <w:rsid w:val="009A0669"/>
    <w:rsid w:val="009A2328"/>
    <w:rsid w:val="009B2D58"/>
    <w:rsid w:val="009B5DCC"/>
    <w:rsid w:val="009E2CE9"/>
    <w:rsid w:val="009E6799"/>
    <w:rsid w:val="009F2043"/>
    <w:rsid w:val="009F55D9"/>
    <w:rsid w:val="00A12BE3"/>
    <w:rsid w:val="00A1737A"/>
    <w:rsid w:val="00A37D71"/>
    <w:rsid w:val="00A54715"/>
    <w:rsid w:val="00A706DF"/>
    <w:rsid w:val="00A75AF2"/>
    <w:rsid w:val="00A84E9B"/>
    <w:rsid w:val="00AB2F84"/>
    <w:rsid w:val="00AD1C82"/>
    <w:rsid w:val="00AE53E7"/>
    <w:rsid w:val="00AE586C"/>
    <w:rsid w:val="00AE75AB"/>
    <w:rsid w:val="00AF4053"/>
    <w:rsid w:val="00B22CA0"/>
    <w:rsid w:val="00B22CB4"/>
    <w:rsid w:val="00B353FB"/>
    <w:rsid w:val="00B53AD4"/>
    <w:rsid w:val="00B75BEF"/>
    <w:rsid w:val="00B837E8"/>
    <w:rsid w:val="00B96497"/>
    <w:rsid w:val="00B9710E"/>
    <w:rsid w:val="00B972C7"/>
    <w:rsid w:val="00BA20BB"/>
    <w:rsid w:val="00BF0543"/>
    <w:rsid w:val="00BF63C2"/>
    <w:rsid w:val="00C14FAD"/>
    <w:rsid w:val="00C360CC"/>
    <w:rsid w:val="00C362B7"/>
    <w:rsid w:val="00C57D25"/>
    <w:rsid w:val="00C819AF"/>
    <w:rsid w:val="00C8353D"/>
    <w:rsid w:val="00C91C5D"/>
    <w:rsid w:val="00C966D7"/>
    <w:rsid w:val="00CA23E6"/>
    <w:rsid w:val="00CA4F2B"/>
    <w:rsid w:val="00CC7139"/>
    <w:rsid w:val="00CE1240"/>
    <w:rsid w:val="00CE6FE9"/>
    <w:rsid w:val="00CF465C"/>
    <w:rsid w:val="00D04A0C"/>
    <w:rsid w:val="00D14AEF"/>
    <w:rsid w:val="00D21594"/>
    <w:rsid w:val="00D26F6A"/>
    <w:rsid w:val="00D3177F"/>
    <w:rsid w:val="00D723FF"/>
    <w:rsid w:val="00DB0A75"/>
    <w:rsid w:val="00DC537D"/>
    <w:rsid w:val="00DC5C8D"/>
    <w:rsid w:val="00DD0241"/>
    <w:rsid w:val="00E14B5B"/>
    <w:rsid w:val="00E17DD3"/>
    <w:rsid w:val="00E31FAD"/>
    <w:rsid w:val="00E34384"/>
    <w:rsid w:val="00E40726"/>
    <w:rsid w:val="00E522AD"/>
    <w:rsid w:val="00E937BC"/>
    <w:rsid w:val="00EB1C78"/>
    <w:rsid w:val="00EC0AB3"/>
    <w:rsid w:val="00EF1CE8"/>
    <w:rsid w:val="00F261F4"/>
    <w:rsid w:val="00F43F9D"/>
    <w:rsid w:val="00F66DB9"/>
    <w:rsid w:val="00F772E2"/>
    <w:rsid w:val="00F832DC"/>
    <w:rsid w:val="00F87496"/>
    <w:rsid w:val="00FA4160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A169"/>
  <w15:chartTrackingRefBased/>
  <w15:docId w15:val="{BF285EAC-B8B2-41C7-979B-E342222C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37E5"/>
    <w:pPr>
      <w:tabs>
        <w:tab w:val="left" w:pos="284"/>
      </w:tabs>
      <w:overflowPunct w:val="0"/>
      <w:autoSpaceDE w:val="0"/>
      <w:autoSpaceDN w:val="0"/>
      <w:adjustRightInd w:val="0"/>
      <w:spacing w:line="36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HeaderBased"/>
    <w:next w:val="a"/>
    <w:link w:val="10"/>
    <w:qFormat/>
    <w:rsid w:val="004B37E5"/>
    <w:pPr>
      <w:keepNext/>
      <w:keepLines/>
      <w:pBdr>
        <w:top w:val="single" w:sz="6" w:space="1" w:color="auto"/>
      </w:pBdr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2">
    <w:name w:val="heading 2"/>
    <w:basedOn w:val="HeaderBased"/>
    <w:next w:val="a"/>
    <w:link w:val="20"/>
    <w:qFormat/>
    <w:rsid w:val="004B37E5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paragraph" w:styleId="3">
    <w:name w:val="heading 3"/>
    <w:basedOn w:val="HeaderBased"/>
    <w:next w:val="a"/>
    <w:link w:val="30"/>
    <w:qFormat/>
    <w:rsid w:val="004B37E5"/>
    <w:pPr>
      <w:keepNext/>
      <w:keepLines/>
      <w:spacing w:before="160" w:after="80"/>
      <w:ind w:left="284"/>
      <w:outlineLvl w:val="2"/>
    </w:pPr>
    <w:rPr>
      <w:b/>
      <w:color w:val="008000"/>
      <w:sz w:val="28"/>
    </w:rPr>
  </w:style>
  <w:style w:type="paragraph" w:styleId="4">
    <w:name w:val="heading 4"/>
    <w:basedOn w:val="1"/>
    <w:next w:val="a"/>
    <w:link w:val="40"/>
    <w:qFormat/>
    <w:rsid w:val="004B37E5"/>
    <w:pPr>
      <w:tabs>
        <w:tab w:val="left" w:pos="284"/>
      </w:tabs>
      <w:spacing w:after="60"/>
      <w:outlineLvl w:val="3"/>
    </w:pPr>
    <w:rPr>
      <w:color w:val="008080"/>
      <w:sz w:val="24"/>
    </w:rPr>
  </w:style>
  <w:style w:type="character" w:default="1" w:styleId="a0">
    <w:name w:val="Default Paragraph Font"/>
    <w:semiHidden/>
    <w:rsid w:val="004B37E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B37E5"/>
  </w:style>
  <w:style w:type="character" w:customStyle="1" w:styleId="10">
    <w:name w:val="Заголовок 1 Знак"/>
    <w:basedOn w:val="a0"/>
    <w:link w:val="1"/>
    <w:rsid w:val="00C8353D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C8353D"/>
    <w:rPr>
      <w:rFonts w:ascii="Arial" w:eastAsia="Times New Roman" w:hAnsi="Arial" w:cs="Times New Roman"/>
      <w:b/>
      <w:color w:val="0000FF"/>
      <w:sz w:val="36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C8353D"/>
    <w:rPr>
      <w:rFonts w:ascii="Arial" w:eastAsia="Times New Roman" w:hAnsi="Arial" w:cs="Times New Roman"/>
      <w:b/>
      <w:color w:val="008000"/>
      <w:sz w:val="28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C8353D"/>
    <w:rPr>
      <w:rFonts w:ascii="Arial" w:eastAsia="Times New Roman" w:hAnsi="Arial" w:cs="Times New Roman"/>
      <w:b/>
      <w:color w:val="008080"/>
      <w:sz w:val="24"/>
      <w:szCs w:val="20"/>
      <w:lang w:val="ru-RU" w:eastAsia="ru-RU"/>
    </w:rPr>
  </w:style>
  <w:style w:type="character" w:customStyle="1" w:styleId="BoldItalicText">
    <w:name w:val="Bold Italic Text"/>
    <w:rsid w:val="004B37E5"/>
    <w:rPr>
      <w:b/>
      <w:i/>
      <w:noProof w:val="0"/>
      <w:color w:val="808000"/>
      <w:lang w:val="ru-RU"/>
    </w:rPr>
  </w:style>
  <w:style w:type="character" w:customStyle="1" w:styleId="BoldText">
    <w:name w:val="Bold Text"/>
    <w:rsid w:val="004B37E5"/>
    <w:rPr>
      <w:b/>
      <w:noProof w:val="0"/>
      <w:color w:val="800080"/>
      <w:lang w:val="ru-RU"/>
    </w:rPr>
  </w:style>
  <w:style w:type="paragraph" w:customStyle="1" w:styleId="ChapterNumber">
    <w:name w:val="Chapter Number"/>
    <w:basedOn w:val="a"/>
    <w:next w:val="a"/>
    <w:rsid w:val="004B37E5"/>
    <w:pPr>
      <w:keepNext/>
      <w:keepLines/>
      <w:pageBreakBefore/>
      <w:tabs>
        <w:tab w:val="clear" w:pos="284"/>
      </w:tabs>
      <w:spacing w:after="200" w:line="240" w:lineRule="atLeast"/>
      <w:ind w:right="567" w:firstLine="0"/>
      <w:jc w:val="left"/>
    </w:pPr>
    <w:rPr>
      <w:rFonts w:ascii="Arial" w:hAnsi="Arial"/>
      <w:sz w:val="32"/>
      <w:u w:val="single"/>
    </w:rPr>
  </w:style>
  <w:style w:type="paragraph" w:customStyle="1" w:styleId="ChapterTittle">
    <w:name w:val="Chapter Tittle"/>
    <w:basedOn w:val="a"/>
    <w:next w:val="a"/>
    <w:rsid w:val="004B37E5"/>
    <w:pPr>
      <w:keepNext/>
      <w:tabs>
        <w:tab w:val="clear" w:pos="284"/>
      </w:tabs>
      <w:spacing w:after="400"/>
      <w:ind w:firstLine="0"/>
      <w:jc w:val="left"/>
    </w:pPr>
    <w:rPr>
      <w:rFonts w:ascii="Arial" w:hAnsi="Arial"/>
      <w:sz w:val="72"/>
    </w:rPr>
  </w:style>
  <w:style w:type="paragraph" w:customStyle="1" w:styleId="Code">
    <w:name w:val="Code"/>
    <w:basedOn w:val="a"/>
    <w:autoRedefine/>
    <w:rsid w:val="004B37E5"/>
    <w:pPr>
      <w:tabs>
        <w:tab w:val="clear" w:pos="284"/>
        <w:tab w:val="left" w:pos="454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  <w:tab w:val="left" w:pos="4990"/>
        <w:tab w:val="left" w:pos="5443"/>
        <w:tab w:val="left" w:pos="5897"/>
        <w:tab w:val="left" w:pos="6350"/>
        <w:tab w:val="left" w:pos="6804"/>
        <w:tab w:val="left" w:pos="7258"/>
        <w:tab w:val="left" w:pos="7711"/>
        <w:tab w:val="left" w:pos="8165"/>
        <w:tab w:val="left" w:pos="8618"/>
        <w:tab w:val="left" w:pos="9072"/>
        <w:tab w:val="left" w:pos="9526"/>
      </w:tabs>
      <w:ind w:firstLine="0"/>
      <w:jc w:val="left"/>
    </w:pPr>
    <w:rPr>
      <w:rFonts w:ascii="Courier New" w:hAnsi="Courier New"/>
      <w:color w:val="008000"/>
      <w:sz w:val="18"/>
    </w:rPr>
  </w:style>
  <w:style w:type="paragraph" w:customStyle="1" w:styleId="CodeHeader">
    <w:name w:val="Code Header"/>
    <w:basedOn w:val="a"/>
    <w:next w:val="Code"/>
    <w:rsid w:val="004B37E5"/>
    <w:pPr>
      <w:shd w:val="pct12" w:color="auto" w:fill="auto"/>
      <w:tabs>
        <w:tab w:val="clear" w:pos="284"/>
      </w:tabs>
      <w:ind w:firstLine="0"/>
      <w:jc w:val="left"/>
    </w:pPr>
    <w:rPr>
      <w:rFonts w:ascii="Arial" w:hAnsi="Arial"/>
      <w:b/>
    </w:rPr>
  </w:style>
  <w:style w:type="character" w:styleId="a3">
    <w:name w:val="endnote reference"/>
    <w:basedOn w:val="a0"/>
    <w:semiHidden/>
    <w:rsid w:val="004B37E5"/>
    <w:rPr>
      <w:vertAlign w:val="superscript"/>
    </w:rPr>
  </w:style>
  <w:style w:type="paragraph" w:styleId="a4">
    <w:name w:val="endnote text"/>
    <w:basedOn w:val="a"/>
    <w:link w:val="a5"/>
    <w:semiHidden/>
    <w:rsid w:val="004B37E5"/>
  </w:style>
  <w:style w:type="character" w:customStyle="1" w:styleId="a5">
    <w:name w:val="Текст концевой сноски Знак"/>
    <w:basedOn w:val="a0"/>
    <w:link w:val="a4"/>
    <w:semiHidden/>
    <w:rsid w:val="00C8353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igureText">
    <w:name w:val="Figure Text"/>
    <w:basedOn w:val="a"/>
    <w:rsid w:val="004B37E5"/>
    <w:pPr>
      <w:tabs>
        <w:tab w:val="clear" w:pos="284"/>
      </w:tabs>
      <w:ind w:left="1304" w:hanging="737"/>
    </w:pPr>
    <w:rPr>
      <w:rFonts w:ascii="Arial" w:hAnsi="Arial"/>
      <w:color w:val="800080"/>
      <w:sz w:val="22"/>
    </w:rPr>
  </w:style>
  <w:style w:type="paragraph" w:styleId="a6">
    <w:name w:val="footer"/>
    <w:basedOn w:val="a"/>
    <w:link w:val="a7"/>
    <w:rsid w:val="004B37E5"/>
    <w:pPr>
      <w:tabs>
        <w:tab w:val="right" w:pos="7371"/>
      </w:tabs>
      <w:ind w:firstLine="0"/>
    </w:pPr>
    <w:rPr>
      <w:i/>
      <w:color w:val="000000"/>
    </w:rPr>
  </w:style>
  <w:style w:type="character" w:customStyle="1" w:styleId="a7">
    <w:name w:val="Нижний колонтитул Знак"/>
    <w:basedOn w:val="a0"/>
    <w:link w:val="a6"/>
    <w:rsid w:val="00C8353D"/>
    <w:rPr>
      <w:rFonts w:ascii="Times New Roman" w:eastAsia="Times New Roman" w:hAnsi="Times New Roman" w:cs="Times New Roman"/>
      <w:i/>
      <w:color w:val="000000"/>
      <w:sz w:val="28"/>
      <w:szCs w:val="20"/>
      <w:lang w:val="ru-RU" w:eastAsia="ru-RU"/>
    </w:rPr>
  </w:style>
  <w:style w:type="character" w:styleId="a8">
    <w:name w:val="footnote reference"/>
    <w:basedOn w:val="a0"/>
    <w:semiHidden/>
    <w:rsid w:val="004B37E5"/>
    <w:rPr>
      <w:noProof w:val="0"/>
      <w:position w:val="6"/>
      <w:sz w:val="20"/>
      <w:lang w:val="ru-RU"/>
    </w:rPr>
  </w:style>
  <w:style w:type="paragraph" w:styleId="a9">
    <w:name w:val="footnote text"/>
    <w:basedOn w:val="a"/>
    <w:link w:val="aa"/>
    <w:semiHidden/>
    <w:rsid w:val="004B37E5"/>
    <w:pPr>
      <w:pBdr>
        <w:top w:val="single" w:sz="6" w:space="1" w:color="auto"/>
      </w:pBdr>
    </w:pPr>
    <w:rPr>
      <w:sz w:val="24"/>
    </w:rPr>
  </w:style>
  <w:style w:type="character" w:customStyle="1" w:styleId="aa">
    <w:name w:val="Текст сноски Знак"/>
    <w:basedOn w:val="a0"/>
    <w:link w:val="a9"/>
    <w:semiHidden/>
    <w:rsid w:val="00C8353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b">
    <w:name w:val="header"/>
    <w:next w:val="a"/>
    <w:link w:val="ac"/>
    <w:rsid w:val="004B37E5"/>
    <w:pPr>
      <w:keepNext/>
      <w:keepLines/>
      <w:pBdr>
        <w:bottom w:val="single" w:sz="18" w:space="2" w:color="auto"/>
      </w:pBdr>
      <w:tabs>
        <w:tab w:val="center" w:pos="5245"/>
        <w:tab w:val="right" w:pos="9469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ac">
    <w:name w:val="Верхний колонтитул Знак"/>
    <w:basedOn w:val="a0"/>
    <w:link w:val="ab"/>
    <w:rsid w:val="00C8353D"/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customStyle="1" w:styleId="HeaderBased">
    <w:name w:val="Header Based"/>
    <w:next w:val="a"/>
    <w:rsid w:val="004B37E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customStyle="1" w:styleId="Inthis">
    <w:name w:val="In this"/>
    <w:basedOn w:val="a"/>
    <w:next w:val="a"/>
    <w:rsid w:val="004B37E5"/>
    <w:pPr>
      <w:pBdr>
        <w:bottom w:val="single" w:sz="18" w:space="1" w:color="auto"/>
      </w:pBdr>
    </w:pPr>
    <w:rPr>
      <w:b/>
      <w:i/>
      <w:color w:val="800000"/>
      <w:sz w:val="32"/>
    </w:rPr>
  </w:style>
  <w:style w:type="paragraph" w:styleId="11">
    <w:name w:val="index 1"/>
    <w:basedOn w:val="a"/>
    <w:next w:val="a"/>
    <w:semiHidden/>
    <w:rsid w:val="004B37E5"/>
    <w:pPr>
      <w:tabs>
        <w:tab w:val="clear" w:pos="284"/>
        <w:tab w:val="right" w:pos="4388"/>
      </w:tabs>
      <w:spacing w:after="0"/>
      <w:ind w:left="240" w:hanging="240"/>
      <w:jc w:val="left"/>
    </w:pPr>
    <w:rPr>
      <w:sz w:val="18"/>
    </w:rPr>
  </w:style>
  <w:style w:type="paragraph" w:styleId="ad">
    <w:name w:val="index heading"/>
    <w:basedOn w:val="a"/>
    <w:next w:val="11"/>
    <w:semiHidden/>
    <w:rsid w:val="004B37E5"/>
    <w:pPr>
      <w:tabs>
        <w:tab w:val="clear" w:pos="284"/>
        <w:tab w:val="right" w:pos="4388"/>
      </w:tabs>
      <w:spacing w:before="240" w:after="120"/>
      <w:jc w:val="center"/>
    </w:pPr>
    <w:rPr>
      <w:b/>
      <w:sz w:val="26"/>
    </w:rPr>
  </w:style>
  <w:style w:type="character" w:customStyle="1" w:styleId="ItalicText">
    <w:name w:val="Italic Text"/>
    <w:rsid w:val="004B37E5"/>
    <w:rPr>
      <w:i/>
      <w:color w:val="800080"/>
    </w:rPr>
  </w:style>
  <w:style w:type="character" w:customStyle="1" w:styleId="MenuOption">
    <w:name w:val="Menu Option"/>
    <w:rsid w:val="004B37E5"/>
    <w:rPr>
      <w:rFonts w:ascii="Arial" w:hAnsi="Arial"/>
      <w:noProof w:val="0"/>
      <w:color w:val="008080"/>
      <w:lang w:val="en-US"/>
    </w:rPr>
  </w:style>
  <w:style w:type="character" w:customStyle="1" w:styleId="MenuOptionBold">
    <w:name w:val="Menu Option Bold"/>
    <w:basedOn w:val="MenuOption"/>
    <w:rsid w:val="004B37E5"/>
    <w:rPr>
      <w:rFonts w:ascii="Arial" w:hAnsi="Arial"/>
      <w:b/>
      <w:noProof w:val="0"/>
      <w:color w:val="008080"/>
      <w:lang w:val="en-US"/>
    </w:rPr>
  </w:style>
  <w:style w:type="character" w:customStyle="1" w:styleId="MenuOptionItalic">
    <w:name w:val="Menu Option Italic"/>
    <w:basedOn w:val="MenuOption"/>
    <w:rsid w:val="004B37E5"/>
    <w:rPr>
      <w:rFonts w:ascii="Arial" w:hAnsi="Arial"/>
      <w:i/>
      <w:noProof w:val="0"/>
      <w:color w:val="008080"/>
      <w:lang w:val="en-US"/>
    </w:rPr>
  </w:style>
  <w:style w:type="character" w:customStyle="1" w:styleId="MenuOptionItalicBold">
    <w:name w:val="Menu Option Italic Bold"/>
    <w:basedOn w:val="MenuOptionItalic"/>
    <w:rsid w:val="004B37E5"/>
    <w:rPr>
      <w:rFonts w:ascii="Arial" w:hAnsi="Arial"/>
      <w:b/>
      <w:i/>
      <w:noProof w:val="0"/>
      <w:color w:val="008080"/>
      <w:lang w:val="en-US"/>
    </w:rPr>
  </w:style>
  <w:style w:type="character" w:customStyle="1" w:styleId="Message">
    <w:name w:val="Message"/>
    <w:rsid w:val="004B37E5"/>
    <w:rPr>
      <w:rFonts w:ascii="Courier New" w:hAnsi="Courier New"/>
      <w:noProof w:val="0"/>
      <w:color w:val="FF0000"/>
      <w:lang w:val="ru-RU"/>
    </w:rPr>
  </w:style>
  <w:style w:type="character" w:customStyle="1" w:styleId="MessageBold">
    <w:name w:val="Message Bold"/>
    <w:basedOn w:val="Message"/>
    <w:rsid w:val="004B37E5"/>
    <w:rPr>
      <w:rFonts w:ascii="Courier New" w:hAnsi="Courier New"/>
      <w:b/>
      <w:noProof w:val="0"/>
      <w:color w:val="FF0000"/>
      <w:lang w:val="ru-RU"/>
    </w:rPr>
  </w:style>
  <w:style w:type="paragraph" w:styleId="ae">
    <w:name w:val="Normal Indent"/>
    <w:basedOn w:val="a"/>
    <w:rsid w:val="004B37E5"/>
    <w:pPr>
      <w:spacing w:after="60"/>
      <w:ind w:left="850" w:hanging="283"/>
    </w:pPr>
  </w:style>
  <w:style w:type="paragraph" w:customStyle="1" w:styleId="TipHeader">
    <w:name w:val="Tip Header"/>
    <w:basedOn w:val="HeaderBased"/>
    <w:next w:val="TipText"/>
    <w:rsid w:val="004B37E5"/>
    <w:pPr>
      <w:keepNext/>
      <w:keepLines/>
      <w:shd w:val="pct25" w:color="auto" w:fill="auto"/>
      <w:spacing w:before="80" w:after="0"/>
      <w:ind w:firstLine="284"/>
    </w:pPr>
    <w:rPr>
      <w:b/>
    </w:rPr>
  </w:style>
  <w:style w:type="paragraph" w:customStyle="1" w:styleId="NoteText">
    <w:name w:val="Note Text"/>
    <w:basedOn w:val="HeaderBased"/>
    <w:rsid w:val="004B37E5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after="80"/>
      <w:ind w:left="142" w:right="142" w:firstLine="142"/>
      <w:jc w:val="both"/>
    </w:pPr>
  </w:style>
  <w:style w:type="paragraph" w:customStyle="1" w:styleId="Number">
    <w:name w:val="Number"/>
    <w:basedOn w:val="a"/>
    <w:rsid w:val="004B37E5"/>
    <w:pPr>
      <w:tabs>
        <w:tab w:val="clear" w:pos="284"/>
        <w:tab w:val="left" w:pos="3402"/>
      </w:tabs>
      <w:ind w:left="907" w:hanging="340"/>
    </w:pPr>
  </w:style>
  <w:style w:type="character" w:styleId="af">
    <w:name w:val="page number"/>
    <w:rsid w:val="004B37E5"/>
    <w:rPr>
      <w:sz w:val="32"/>
    </w:rPr>
  </w:style>
  <w:style w:type="paragraph" w:customStyle="1" w:styleId="PartContents">
    <w:name w:val="Part Contents"/>
    <w:basedOn w:val="HeaderBased"/>
    <w:rsid w:val="004B37E5"/>
    <w:pPr>
      <w:tabs>
        <w:tab w:val="left" w:pos="1701"/>
      </w:tabs>
      <w:spacing w:after="0"/>
      <w:ind w:left="1701" w:right="284" w:hanging="1417"/>
    </w:pPr>
    <w:rPr>
      <w:rFonts w:ascii="Times New Roman" w:hAnsi="Times New Roman"/>
      <w:noProof/>
      <w:sz w:val="32"/>
    </w:rPr>
  </w:style>
  <w:style w:type="paragraph" w:customStyle="1" w:styleId="PartHeader">
    <w:name w:val="Part Header"/>
    <w:basedOn w:val="HeaderBased"/>
    <w:next w:val="Inthis"/>
    <w:rsid w:val="004B37E5"/>
    <w:pPr>
      <w:spacing w:after="1600"/>
    </w:pPr>
    <w:rPr>
      <w:b/>
      <w:sz w:val="52"/>
    </w:rPr>
  </w:style>
  <w:style w:type="paragraph" w:customStyle="1" w:styleId="PartNumber">
    <w:name w:val="Part Number"/>
    <w:basedOn w:val="HeaderBased"/>
    <w:next w:val="PartHeader"/>
    <w:rsid w:val="004B37E5"/>
    <w:pPr>
      <w:keepNext/>
      <w:keepLines/>
      <w:pageBreakBefore/>
    </w:pPr>
    <w:rPr>
      <w:sz w:val="36"/>
    </w:rPr>
  </w:style>
  <w:style w:type="paragraph" w:customStyle="1" w:styleId="CautionText">
    <w:name w:val="Caution Text"/>
    <w:basedOn w:val="a"/>
    <w:rsid w:val="004B37E5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hd w:val="pct12" w:color="auto" w:fill="auto"/>
      <w:tabs>
        <w:tab w:val="clear" w:pos="284"/>
        <w:tab w:val="left" w:pos="-1134"/>
        <w:tab w:val="right" w:pos="9356"/>
      </w:tabs>
      <w:spacing w:after="0"/>
      <w:ind w:right="142"/>
    </w:pPr>
    <w:rPr>
      <w:rFonts w:ascii="Arial" w:hAnsi="Arial"/>
      <w:sz w:val="24"/>
    </w:rPr>
  </w:style>
  <w:style w:type="paragraph" w:customStyle="1" w:styleId="TableBold">
    <w:name w:val="Table Bold"/>
    <w:basedOn w:val="3"/>
    <w:next w:val="a"/>
    <w:rsid w:val="004B37E5"/>
    <w:pPr>
      <w:shd w:val="pct20" w:color="auto" w:fill="auto"/>
      <w:spacing w:after="0"/>
      <w:ind w:left="0"/>
      <w:outlineLvl w:val="9"/>
    </w:pPr>
    <w:rPr>
      <w:color w:val="auto"/>
    </w:rPr>
  </w:style>
  <w:style w:type="paragraph" w:customStyle="1" w:styleId="TableHeader">
    <w:name w:val="Table Header"/>
    <w:basedOn w:val="3"/>
    <w:next w:val="a"/>
    <w:rsid w:val="004B37E5"/>
    <w:pPr>
      <w:spacing w:before="80"/>
      <w:outlineLvl w:val="9"/>
    </w:pPr>
    <w:rPr>
      <w:b w:val="0"/>
      <w:i/>
    </w:rPr>
  </w:style>
  <w:style w:type="paragraph" w:customStyle="1" w:styleId="TableText">
    <w:name w:val="Table Text"/>
    <w:basedOn w:val="a"/>
    <w:rsid w:val="004B37E5"/>
    <w:pPr>
      <w:spacing w:before="80" w:after="80"/>
      <w:ind w:firstLine="0"/>
    </w:pPr>
    <w:rPr>
      <w:rFonts w:ascii="Arial" w:hAnsi="Arial"/>
    </w:rPr>
  </w:style>
  <w:style w:type="paragraph" w:customStyle="1" w:styleId="TipText">
    <w:name w:val="Tip Text"/>
    <w:basedOn w:val="HeaderBased"/>
    <w:rsid w:val="004B37E5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hd w:val="pct12" w:color="auto" w:fill="auto"/>
      <w:spacing w:after="80"/>
      <w:ind w:firstLine="284"/>
      <w:jc w:val="both"/>
    </w:pPr>
  </w:style>
  <w:style w:type="paragraph" w:customStyle="1" w:styleId="NormalIndentDot">
    <w:name w:val="Normal Indent Dot"/>
    <w:basedOn w:val="ae"/>
    <w:rsid w:val="004B37E5"/>
    <w:pPr>
      <w:ind w:left="1418" w:hanging="284"/>
    </w:pPr>
  </w:style>
  <w:style w:type="character" w:customStyle="1" w:styleId="MessageItalic">
    <w:name w:val="Message Italic"/>
    <w:basedOn w:val="Message"/>
    <w:rsid w:val="004B37E5"/>
    <w:rPr>
      <w:rFonts w:ascii="Courier New" w:hAnsi="Courier New"/>
      <w:i/>
      <w:noProof w:val="0"/>
      <w:color w:val="800080"/>
      <w:lang w:val="ru-RU"/>
    </w:rPr>
  </w:style>
  <w:style w:type="paragraph" w:customStyle="1" w:styleId="TipNumber">
    <w:name w:val="Tip Number"/>
    <w:basedOn w:val="TipText"/>
    <w:rsid w:val="004B37E5"/>
    <w:pPr>
      <w:ind w:left="284" w:hanging="284"/>
    </w:pPr>
  </w:style>
  <w:style w:type="paragraph" w:customStyle="1" w:styleId="SeeBackwardText">
    <w:name w:val="See Backward Text"/>
    <w:basedOn w:val="SeeForwardText"/>
    <w:next w:val="a"/>
    <w:rsid w:val="004B37E5"/>
    <w:rPr>
      <w:sz w:val="24"/>
    </w:rPr>
  </w:style>
  <w:style w:type="paragraph" w:customStyle="1" w:styleId="SeeForwardText">
    <w:name w:val="See Forward Text"/>
    <w:basedOn w:val="a"/>
    <w:next w:val="a"/>
    <w:rsid w:val="004B37E5"/>
    <w:pPr>
      <w:shd w:val="pct5" w:color="auto" w:fill="auto"/>
      <w:ind w:left="284" w:hanging="284"/>
      <w:jc w:val="left"/>
    </w:pPr>
    <w:rPr>
      <w:rFonts w:ascii="Arial" w:hAnsi="Arial"/>
      <w:sz w:val="22"/>
    </w:rPr>
  </w:style>
  <w:style w:type="paragraph" w:customStyle="1" w:styleId="TipBullet">
    <w:name w:val="Tip Bullet"/>
    <w:basedOn w:val="TipNumber"/>
    <w:rsid w:val="004B37E5"/>
  </w:style>
  <w:style w:type="paragraph" w:customStyle="1" w:styleId="NoteHeader">
    <w:name w:val="Note Header"/>
    <w:basedOn w:val="NoteText"/>
    <w:next w:val="NoteText"/>
    <w:rsid w:val="004B37E5"/>
    <w:pPr>
      <w:pBdr>
        <w:top w:val="single" w:sz="12" w:space="1" w:color="auto"/>
      </w:pBdr>
    </w:pPr>
    <w:rPr>
      <w:b/>
      <w:sz w:val="28"/>
    </w:rPr>
  </w:style>
  <w:style w:type="paragraph" w:customStyle="1" w:styleId="NoteNumber">
    <w:name w:val="Note Number"/>
    <w:basedOn w:val="NoteText"/>
    <w:rsid w:val="004B37E5"/>
    <w:pPr>
      <w:ind w:left="567" w:hanging="283"/>
    </w:pPr>
  </w:style>
  <w:style w:type="paragraph" w:customStyle="1" w:styleId="NoteBullet">
    <w:name w:val="Note Bullet"/>
    <w:basedOn w:val="NoteText"/>
    <w:rsid w:val="004B37E5"/>
    <w:pPr>
      <w:ind w:left="567" w:hanging="283"/>
    </w:pPr>
  </w:style>
  <w:style w:type="paragraph" w:customStyle="1" w:styleId="CautionHeader">
    <w:name w:val="Caution Header"/>
    <w:basedOn w:val="a"/>
    <w:next w:val="CautionText"/>
    <w:rsid w:val="004B37E5"/>
    <w:pPr>
      <w:shd w:val="pct20" w:color="auto" w:fill="auto"/>
      <w:tabs>
        <w:tab w:val="clear" w:pos="284"/>
        <w:tab w:val="left" w:pos="-1134"/>
        <w:tab w:val="right" w:pos="9356"/>
      </w:tabs>
      <w:spacing w:before="80" w:after="0"/>
      <w:ind w:right="141"/>
      <w:jc w:val="left"/>
    </w:pPr>
    <w:rPr>
      <w:rFonts w:ascii="Arial" w:hAnsi="Arial"/>
      <w:b/>
    </w:rPr>
  </w:style>
  <w:style w:type="paragraph" w:customStyle="1" w:styleId="TroubleHeader">
    <w:name w:val="Trouble Header"/>
    <w:basedOn w:val="HeaderBased"/>
    <w:next w:val="TroubleRequest"/>
    <w:rsid w:val="004B37E5"/>
    <w:pPr>
      <w:spacing w:after="0"/>
      <w:ind w:left="142" w:right="141" w:firstLine="284"/>
    </w:pPr>
    <w:rPr>
      <w:b/>
    </w:rPr>
  </w:style>
  <w:style w:type="paragraph" w:customStyle="1" w:styleId="TroubleText">
    <w:name w:val="Trouble Text"/>
    <w:basedOn w:val="HeaderBased"/>
    <w:rsid w:val="004B37E5"/>
    <w:pPr>
      <w:spacing w:after="80"/>
      <w:ind w:left="142" w:right="142" w:firstLine="284"/>
      <w:jc w:val="both"/>
    </w:pPr>
  </w:style>
  <w:style w:type="paragraph" w:customStyle="1" w:styleId="TroubleRequest">
    <w:name w:val="Trouble Request"/>
    <w:basedOn w:val="HeaderBased"/>
    <w:next w:val="TroubleText"/>
    <w:rsid w:val="004B37E5"/>
    <w:pPr>
      <w:spacing w:before="80" w:after="200"/>
      <w:ind w:left="142" w:right="142" w:firstLine="142"/>
      <w:jc w:val="both"/>
    </w:pPr>
    <w:rPr>
      <w:rFonts w:ascii="Times New Roman" w:hAnsi="Times New Roman"/>
      <w:b/>
      <w:i/>
      <w:color w:val="800080"/>
      <w:sz w:val="28"/>
    </w:rPr>
  </w:style>
  <w:style w:type="paragraph" w:customStyle="1" w:styleId="WebText">
    <w:name w:val="Web Text"/>
    <w:basedOn w:val="NoteText"/>
    <w:rsid w:val="004B37E5"/>
  </w:style>
  <w:style w:type="paragraph" w:customStyle="1" w:styleId="StepsHeader">
    <w:name w:val="Steps Header"/>
    <w:basedOn w:val="4"/>
    <w:rsid w:val="004B37E5"/>
    <w:pPr>
      <w:outlineLvl w:val="9"/>
    </w:pPr>
    <w:rPr>
      <w:b w:val="0"/>
      <w:i/>
    </w:rPr>
  </w:style>
  <w:style w:type="paragraph" w:customStyle="1" w:styleId="StepsTittle">
    <w:name w:val="Steps Tittle"/>
    <w:basedOn w:val="TipHeader"/>
    <w:next w:val="StepsHeader"/>
    <w:rsid w:val="004B37E5"/>
  </w:style>
  <w:style w:type="paragraph" w:styleId="12">
    <w:name w:val="toc 1"/>
    <w:basedOn w:val="ae"/>
    <w:next w:val="a"/>
    <w:semiHidden/>
    <w:rsid w:val="004B37E5"/>
    <w:pPr>
      <w:tabs>
        <w:tab w:val="clear" w:pos="284"/>
        <w:tab w:val="right" w:leader="dot" w:pos="9497"/>
      </w:tabs>
    </w:pPr>
  </w:style>
  <w:style w:type="paragraph" w:styleId="21">
    <w:name w:val="toc 2"/>
    <w:basedOn w:val="a"/>
    <w:next w:val="a"/>
    <w:semiHidden/>
    <w:rsid w:val="004B37E5"/>
    <w:pPr>
      <w:tabs>
        <w:tab w:val="clear" w:pos="284"/>
        <w:tab w:val="right" w:leader="dot" w:pos="9497"/>
      </w:tabs>
      <w:ind w:left="280"/>
    </w:pPr>
  </w:style>
  <w:style w:type="paragraph" w:styleId="31">
    <w:name w:val="toc 3"/>
    <w:basedOn w:val="a"/>
    <w:next w:val="a"/>
    <w:semiHidden/>
    <w:rsid w:val="004B37E5"/>
    <w:pPr>
      <w:tabs>
        <w:tab w:val="clear" w:pos="284"/>
        <w:tab w:val="right" w:leader="dot" w:pos="9497"/>
      </w:tabs>
      <w:ind w:left="560"/>
    </w:pPr>
  </w:style>
  <w:style w:type="paragraph" w:styleId="41">
    <w:name w:val="toc 4"/>
    <w:basedOn w:val="a"/>
    <w:next w:val="a"/>
    <w:semiHidden/>
    <w:rsid w:val="004B37E5"/>
    <w:pPr>
      <w:tabs>
        <w:tab w:val="clear" w:pos="284"/>
        <w:tab w:val="right" w:leader="dot" w:pos="9497"/>
      </w:tabs>
      <w:ind w:left="840"/>
    </w:pPr>
  </w:style>
  <w:style w:type="paragraph" w:styleId="5">
    <w:name w:val="toc 5"/>
    <w:basedOn w:val="a"/>
    <w:next w:val="a"/>
    <w:semiHidden/>
    <w:rsid w:val="004B37E5"/>
    <w:pPr>
      <w:tabs>
        <w:tab w:val="clear" w:pos="284"/>
        <w:tab w:val="right" w:leader="dot" w:pos="9497"/>
      </w:tabs>
      <w:ind w:left="1120"/>
    </w:pPr>
  </w:style>
  <w:style w:type="paragraph" w:styleId="6">
    <w:name w:val="toc 6"/>
    <w:basedOn w:val="a"/>
    <w:next w:val="a"/>
    <w:semiHidden/>
    <w:rsid w:val="004B37E5"/>
    <w:pPr>
      <w:tabs>
        <w:tab w:val="clear" w:pos="284"/>
        <w:tab w:val="right" w:leader="dot" w:pos="9497"/>
      </w:tabs>
      <w:ind w:left="1400"/>
    </w:pPr>
  </w:style>
  <w:style w:type="paragraph" w:styleId="7">
    <w:name w:val="toc 7"/>
    <w:basedOn w:val="a"/>
    <w:next w:val="a"/>
    <w:semiHidden/>
    <w:rsid w:val="004B37E5"/>
    <w:pPr>
      <w:tabs>
        <w:tab w:val="clear" w:pos="284"/>
        <w:tab w:val="right" w:leader="dot" w:pos="9497"/>
      </w:tabs>
      <w:ind w:left="1680"/>
    </w:pPr>
  </w:style>
  <w:style w:type="paragraph" w:styleId="8">
    <w:name w:val="toc 8"/>
    <w:basedOn w:val="a"/>
    <w:next w:val="a"/>
    <w:semiHidden/>
    <w:rsid w:val="004B37E5"/>
    <w:pPr>
      <w:tabs>
        <w:tab w:val="clear" w:pos="284"/>
        <w:tab w:val="right" w:leader="dot" w:pos="9497"/>
      </w:tabs>
      <w:ind w:left="1960"/>
    </w:pPr>
  </w:style>
  <w:style w:type="paragraph" w:styleId="9">
    <w:name w:val="toc 9"/>
    <w:basedOn w:val="a"/>
    <w:next w:val="a"/>
    <w:semiHidden/>
    <w:rsid w:val="004B37E5"/>
    <w:pPr>
      <w:tabs>
        <w:tab w:val="clear" w:pos="284"/>
        <w:tab w:val="right" w:leader="dot" w:pos="9497"/>
      </w:tabs>
      <w:ind w:left="2240"/>
    </w:pPr>
  </w:style>
  <w:style w:type="paragraph" w:styleId="af0">
    <w:name w:val="macro"/>
    <w:link w:val="af1"/>
    <w:semiHidden/>
    <w:rsid w:val="004B37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1">
    <w:name w:val="Текст макроса Знак"/>
    <w:basedOn w:val="a0"/>
    <w:link w:val="af0"/>
    <w:semiHidden/>
    <w:rsid w:val="00C8353D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CautionBullet">
    <w:name w:val="Caution Bullet"/>
    <w:basedOn w:val="TipBullet"/>
    <w:rsid w:val="004B37E5"/>
  </w:style>
  <w:style w:type="paragraph" w:customStyle="1" w:styleId="TroubleNumber">
    <w:name w:val="Trouble Number"/>
    <w:basedOn w:val="TroubleText"/>
    <w:rsid w:val="004B37E5"/>
    <w:pPr>
      <w:ind w:left="709" w:hanging="283"/>
    </w:pPr>
  </w:style>
  <w:style w:type="paragraph" w:customStyle="1" w:styleId="TroubleBullet">
    <w:name w:val="Trouble Bullet"/>
    <w:basedOn w:val="TroubleText"/>
    <w:rsid w:val="004B37E5"/>
    <w:pPr>
      <w:ind w:left="709" w:hanging="283"/>
    </w:pPr>
  </w:style>
  <w:style w:type="paragraph" w:customStyle="1" w:styleId="Citata">
    <w:name w:val="Citata"/>
    <w:basedOn w:val="a"/>
    <w:rsid w:val="004B37E5"/>
    <w:pPr>
      <w:spacing w:before="120" w:after="240"/>
      <w:ind w:left="567" w:right="567"/>
      <w:jc w:val="right"/>
    </w:pPr>
    <w:rPr>
      <w:i/>
      <w:color w:val="800080"/>
      <w:lang w:val="en-US"/>
    </w:rPr>
  </w:style>
  <w:style w:type="paragraph" w:customStyle="1" w:styleId="CodeNumber">
    <w:name w:val="Code Number"/>
    <w:basedOn w:val="Code"/>
    <w:rsid w:val="004B37E5"/>
    <w:pPr>
      <w:ind w:left="283" w:hanging="283"/>
    </w:pPr>
  </w:style>
  <w:style w:type="character" w:customStyle="1" w:styleId="Subscription">
    <w:name w:val="Subscription"/>
    <w:basedOn w:val="a0"/>
    <w:rsid w:val="004B37E5"/>
    <w:rPr>
      <w:rFonts w:ascii="Times New Roman" w:hAnsi="Times New Roman"/>
      <w:noProof w:val="0"/>
      <w:position w:val="-6"/>
      <w:sz w:val="16"/>
      <w:lang w:val="ru-RU"/>
    </w:rPr>
  </w:style>
  <w:style w:type="character" w:customStyle="1" w:styleId="Superscript">
    <w:name w:val="Superscript"/>
    <w:basedOn w:val="a0"/>
    <w:rsid w:val="004B37E5"/>
    <w:rPr>
      <w:color w:val="FF0000"/>
      <w:position w:val="12"/>
      <w:sz w:val="16"/>
    </w:rPr>
  </w:style>
  <w:style w:type="paragraph" w:customStyle="1" w:styleId="BibNumber">
    <w:name w:val="BibNumber"/>
    <w:basedOn w:val="a"/>
    <w:rsid w:val="004B37E5"/>
    <w:pPr>
      <w:tabs>
        <w:tab w:val="clear" w:pos="284"/>
        <w:tab w:val="left" w:pos="567"/>
      </w:tabs>
      <w:ind w:left="426" w:hanging="426"/>
    </w:pPr>
  </w:style>
  <w:style w:type="character" w:customStyle="1" w:styleId="FrenchText">
    <w:name w:val="FrenchText"/>
    <w:rsid w:val="004B37E5"/>
    <w:rPr>
      <w:rFonts w:ascii="Times New Roman" w:hAnsi="Times New Roman"/>
      <w:noProof w:val="0"/>
      <w:color w:val="FF0000"/>
      <w:lang w:val="fr-FR"/>
    </w:rPr>
  </w:style>
  <w:style w:type="character" w:customStyle="1" w:styleId="Math">
    <w:name w:val="Math"/>
    <w:rsid w:val="004B37E5"/>
    <w:rPr>
      <w:rFonts w:ascii="Symbol" w:hAnsi="Symbol"/>
      <w:color w:val="FF00FF"/>
    </w:rPr>
  </w:style>
  <w:style w:type="paragraph" w:customStyle="1" w:styleId="NormalCitata">
    <w:name w:val="Normal Citata"/>
    <w:basedOn w:val="a"/>
    <w:rsid w:val="004B37E5"/>
    <w:rPr>
      <w:color w:val="800000"/>
      <w:sz w:val="24"/>
    </w:rPr>
  </w:style>
  <w:style w:type="paragraph" w:customStyle="1" w:styleId="NormalDefinition">
    <w:name w:val="Normal Definition"/>
    <w:basedOn w:val="a"/>
    <w:rsid w:val="004B37E5"/>
    <w:pPr>
      <w:spacing w:after="80"/>
      <w:ind w:left="567" w:right="567"/>
    </w:pPr>
    <w:rPr>
      <w:color w:val="008000"/>
      <w:sz w:val="24"/>
      <w:lang w:val="en-US"/>
    </w:rPr>
  </w:style>
  <w:style w:type="paragraph" w:customStyle="1" w:styleId="NormalEquation">
    <w:name w:val="Normal Equation"/>
    <w:basedOn w:val="a"/>
    <w:rsid w:val="004B37E5"/>
    <w:pPr>
      <w:tabs>
        <w:tab w:val="left" w:pos="7655"/>
      </w:tabs>
      <w:jc w:val="center"/>
    </w:pPr>
    <w:rPr>
      <w:color w:val="008080"/>
      <w:lang w:val="en-US"/>
    </w:rPr>
  </w:style>
  <w:style w:type="paragraph" w:customStyle="1" w:styleId="AlgHeader">
    <w:name w:val="Alg Header"/>
    <w:basedOn w:val="CautionHeader"/>
    <w:rsid w:val="004B37E5"/>
    <w:rPr>
      <w:lang w:val="en-US"/>
    </w:rPr>
  </w:style>
  <w:style w:type="paragraph" w:customStyle="1" w:styleId="AlgText">
    <w:name w:val="Alg Text"/>
    <w:basedOn w:val="a"/>
    <w:rsid w:val="004B37E5"/>
    <w:pPr>
      <w:spacing w:before="40"/>
      <w:ind w:firstLine="0"/>
    </w:pPr>
    <w:rPr>
      <w:color w:val="000080"/>
    </w:rPr>
  </w:style>
  <w:style w:type="character" w:customStyle="1" w:styleId="SubscriptionItalic">
    <w:name w:val="Subscription Italic"/>
    <w:basedOn w:val="Subscription"/>
    <w:rsid w:val="004B37E5"/>
    <w:rPr>
      <w:rFonts w:ascii="Times New Roman" w:hAnsi="Times New Roman"/>
      <w:i/>
      <w:noProof w:val="0"/>
      <w:color w:val="FF0000"/>
      <w:position w:val="-6"/>
      <w:sz w:val="16"/>
      <w:lang w:val="ru-RU"/>
    </w:rPr>
  </w:style>
  <w:style w:type="character" w:customStyle="1" w:styleId="MathItalic">
    <w:name w:val="Math Italic"/>
    <w:basedOn w:val="Math"/>
    <w:rsid w:val="004B37E5"/>
    <w:rPr>
      <w:rFonts w:ascii="Symbol" w:hAnsi="Symbol"/>
      <w:i/>
      <w:color w:val="0000FF"/>
    </w:rPr>
  </w:style>
  <w:style w:type="paragraph" w:customStyle="1" w:styleId="ExercisesHeader">
    <w:name w:val="Exercises Header"/>
    <w:basedOn w:val="1"/>
    <w:rsid w:val="004B37E5"/>
    <w:pPr>
      <w:pBdr>
        <w:top w:val="none" w:sz="0" w:space="0" w:color="auto"/>
        <w:bottom w:val="single" w:sz="12" w:space="1" w:color="auto"/>
      </w:pBdr>
      <w:outlineLvl w:val="9"/>
    </w:pPr>
    <w:rPr>
      <w:color w:val="808080"/>
    </w:rPr>
  </w:style>
  <w:style w:type="paragraph" w:customStyle="1" w:styleId="NormalVivod">
    <w:name w:val="Normal Vivod"/>
    <w:basedOn w:val="a"/>
    <w:rsid w:val="004B37E5"/>
    <w:pPr>
      <w:ind w:left="567"/>
    </w:pPr>
    <w:rPr>
      <w:rFonts w:ascii="Arial" w:hAnsi="Arial"/>
      <w:color w:val="808000"/>
      <w:lang w:val="en-US"/>
    </w:rPr>
  </w:style>
  <w:style w:type="character" w:customStyle="1" w:styleId="SuperscriptItalic">
    <w:name w:val="Superscript Italic"/>
    <w:basedOn w:val="Superscript"/>
    <w:rsid w:val="004B37E5"/>
    <w:rPr>
      <w:i/>
      <w:color w:val="FF0000"/>
      <w:position w:val="12"/>
      <w:sz w:val="16"/>
    </w:rPr>
  </w:style>
  <w:style w:type="character" w:customStyle="1" w:styleId="MessageItalics">
    <w:name w:val="Message Italics"/>
    <w:basedOn w:val="Message"/>
    <w:rsid w:val="004B37E5"/>
    <w:rPr>
      <w:rFonts w:ascii="Courier New" w:hAnsi="Courier New"/>
      <w:i/>
      <w:noProof w:val="0"/>
      <w:color w:val="FF0000"/>
      <w:lang w:val="ru-RU"/>
    </w:rPr>
  </w:style>
  <w:style w:type="character" w:customStyle="1" w:styleId="MesageBoldItalics">
    <w:name w:val="Mesage Bold Italics"/>
    <w:basedOn w:val="MessageBold"/>
    <w:rsid w:val="004B37E5"/>
    <w:rPr>
      <w:rFonts w:ascii="Courier New" w:hAnsi="Courier New"/>
      <w:b/>
      <w:i/>
      <w:noProof w:val="0"/>
      <w:color w:val="FF0000"/>
      <w:lang w:val="ru-RU"/>
    </w:rPr>
  </w:style>
  <w:style w:type="paragraph" w:customStyle="1" w:styleId="CodeMSMincho">
    <w:name w:val="Стиль Code + (Восточная Азия) MS Mincho"/>
    <w:basedOn w:val="Code"/>
    <w:autoRedefine/>
    <w:rsid w:val="004B37E5"/>
    <w:rPr>
      <w:rFonts w:eastAsia="MS Mincho"/>
    </w:rPr>
  </w:style>
  <w:style w:type="paragraph" w:styleId="af2">
    <w:name w:val="Normal (Web)"/>
    <w:basedOn w:val="a"/>
    <w:uiPriority w:val="99"/>
    <w:semiHidden/>
    <w:unhideWhenUsed/>
    <w:rsid w:val="006751E8"/>
    <w:pPr>
      <w:tabs>
        <w:tab w:val="clear" w:pos="284"/>
      </w:tabs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ru-UA" w:eastAsia="ru-UA"/>
    </w:rPr>
  </w:style>
  <w:style w:type="character" w:styleId="af3">
    <w:name w:val="Hyperlink"/>
    <w:basedOn w:val="a0"/>
    <w:uiPriority w:val="99"/>
    <w:unhideWhenUsed/>
    <w:rsid w:val="006751E8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F7DA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3F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ashformat.ua/products/desyat-prychyn-vydalyty-akaunt-iz-sotsmerezh-prosto-zaraz-9209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akaboo.ua/ua/book_translator/view/Eva_Nikolaev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akaboo.ua/ua/book_translator/view/E_Nikolaev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akaboo.ua/ua/spravzhni-mitci-ne-golodujut-najsuchasnishi-strategii-dosjagnennja-uspih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birint.ru/authors/206425/" TargetMode="External"/><Relationship Id="rId14" Type="http://schemas.openxmlformats.org/officeDocument/2006/relationships/hyperlink" Target="https://www.labirint.ru/authors/24255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lo\Documents\CV\Book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F50A2-C4E2-48C5-9396-E9FD38A2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BookTemplate</Template>
  <TotalTime>1731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Dialektika</dc:creator>
  <cp:keywords/>
  <dc:description/>
  <cp:lastModifiedBy>Dialektika</cp:lastModifiedBy>
  <cp:revision>118</cp:revision>
  <dcterms:created xsi:type="dcterms:W3CDTF">2021-12-25T11:43:00Z</dcterms:created>
  <dcterms:modified xsi:type="dcterms:W3CDTF">2022-10-19T12:49:00Z</dcterms:modified>
</cp:coreProperties>
</file>